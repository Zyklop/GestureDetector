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35" w:rsidRDefault="00DA2535"/>
    <w:p w:rsidR="00DA2535" w:rsidRDefault="00DA2535"/>
    <w:p w:rsidR="00DA2535" w:rsidRDefault="00DA2535"/>
    <w:p w:rsidR="00DA2535" w:rsidRDefault="00DA2535"/>
    <w:p w:rsidR="00DA2535" w:rsidRDefault="00DA2535"/>
    <w:p w:rsidR="00DA2535" w:rsidRDefault="00DA2535">
      <w:pPr>
        <w:pStyle w:val="NCTextoAbstand"/>
        <w:spacing w:after="120"/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119"/>
        <w:gridCol w:w="4961"/>
      </w:tblGrid>
      <w:tr w:rsidR="00DA2535">
        <w:trPr>
          <w:cantSplit/>
        </w:trPr>
        <w:tc>
          <w:tcPr>
            <w:tcW w:w="637" w:type="dxa"/>
          </w:tcPr>
          <w:p w:rsidR="00DA2535" w:rsidRDefault="00DA2535"/>
        </w:tc>
        <w:tc>
          <w:tcPr>
            <w:tcW w:w="8080" w:type="dxa"/>
            <w:gridSpan w:val="2"/>
          </w:tcPr>
          <w:p w:rsidR="00DA2535" w:rsidRDefault="008A34A0">
            <w:pPr>
              <w:pStyle w:val="NCberschriftgross"/>
            </w:pPr>
            <w:r>
              <w:t xml:space="preserve">Code </w:t>
            </w:r>
            <w:proofErr w:type="spellStart"/>
            <w:r w:rsidR="00DA2535">
              <w:t>Reviewprotokoll</w:t>
            </w:r>
            <w:proofErr w:type="spellEnd"/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Projektname</w:t>
            </w:r>
          </w:p>
        </w:tc>
        <w:tc>
          <w:tcPr>
            <w:tcW w:w="4961" w:type="dxa"/>
          </w:tcPr>
          <w:p w:rsidR="00DA2535" w:rsidRDefault="008A34A0">
            <w:proofErr w:type="spellStart"/>
            <w:r>
              <w:t>Kinect</w:t>
            </w:r>
            <w:proofErr w:type="spellEnd"/>
            <w:r>
              <w:t xml:space="preserve"> SA</w:t>
            </w:r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Teilprojekt</w:t>
            </w:r>
          </w:p>
        </w:tc>
        <w:tc>
          <w:tcPr>
            <w:tcW w:w="4961" w:type="dxa"/>
          </w:tcPr>
          <w:p w:rsidR="00DA2535" w:rsidRDefault="008A34A0">
            <w:proofErr w:type="spellStart"/>
            <w:r>
              <w:t>GestureDetector</w:t>
            </w:r>
            <w:proofErr w:type="spellEnd"/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/>
        </w:tc>
        <w:tc>
          <w:tcPr>
            <w:tcW w:w="4961" w:type="dxa"/>
          </w:tcPr>
          <w:p w:rsidR="00DA2535" w:rsidRDefault="00DA2535"/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/>
        </w:tc>
        <w:tc>
          <w:tcPr>
            <w:tcW w:w="4961" w:type="dxa"/>
          </w:tcPr>
          <w:p w:rsidR="00DA2535" w:rsidRDefault="00DA2535"/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Auftraggeber</w:t>
            </w:r>
          </w:p>
        </w:tc>
        <w:tc>
          <w:tcPr>
            <w:tcW w:w="4961" w:type="dxa"/>
          </w:tcPr>
          <w:p w:rsidR="00DA2535" w:rsidRDefault="008A34A0">
            <w:pPr>
              <w:pStyle w:val="NCTextoAbstand"/>
            </w:pPr>
            <w:r>
              <w:t>MF</w:t>
            </w:r>
          </w:p>
          <w:p w:rsidR="00DA2535" w:rsidRDefault="00DA2535">
            <w:pPr>
              <w:pStyle w:val="NCTextoAbstand"/>
            </w:pPr>
          </w:p>
          <w:p w:rsidR="00DA2535" w:rsidRDefault="00DA2535">
            <w:pPr>
              <w:pStyle w:val="NCTextoAbstand"/>
            </w:pPr>
          </w:p>
          <w:p w:rsidR="00DA2535" w:rsidRDefault="00DA2535">
            <w:pPr>
              <w:pStyle w:val="NCTextoAbstand"/>
            </w:pPr>
          </w:p>
          <w:p w:rsidR="00DA2535" w:rsidRDefault="00DA2535">
            <w:pPr>
              <w:pStyle w:val="NCTextoAbstand"/>
            </w:pPr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Autor</w:t>
            </w:r>
          </w:p>
        </w:tc>
        <w:tc>
          <w:tcPr>
            <w:tcW w:w="4961" w:type="dxa"/>
          </w:tcPr>
          <w:p w:rsidR="00DA2535" w:rsidRDefault="00DC3F2F">
            <w:r>
              <w:t>Lukas Kretschmar</w:t>
            </w:r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Zuständig</w:t>
            </w:r>
          </w:p>
        </w:tc>
        <w:tc>
          <w:tcPr>
            <w:tcW w:w="4961" w:type="dxa"/>
          </w:tcPr>
          <w:p w:rsidR="00DA2535" w:rsidRDefault="00DC3F2F">
            <w:r>
              <w:t xml:space="preserve">Renato </w:t>
            </w:r>
            <w:proofErr w:type="spellStart"/>
            <w:r>
              <w:t>Bosshart</w:t>
            </w:r>
            <w:proofErr w:type="spellEnd"/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Auftragsnummer</w:t>
            </w:r>
          </w:p>
        </w:tc>
        <w:tc>
          <w:tcPr>
            <w:tcW w:w="4961" w:type="dxa"/>
          </w:tcPr>
          <w:p w:rsidR="00DA2535" w:rsidRDefault="00DC3F2F">
            <w:r>
              <w:t>000001</w:t>
            </w:r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Dokument Nr. Version</w:t>
            </w:r>
          </w:p>
        </w:tc>
        <w:tc>
          <w:tcPr>
            <w:tcW w:w="4961" w:type="dxa"/>
          </w:tcPr>
          <w:p w:rsidR="00DA2535" w:rsidRDefault="00C65FC8">
            <w:r>
              <w:t>V 1.0</w:t>
            </w:r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Erstelldatum</w:t>
            </w:r>
          </w:p>
        </w:tc>
        <w:tc>
          <w:tcPr>
            <w:tcW w:w="4961" w:type="dxa"/>
          </w:tcPr>
          <w:p w:rsidR="00DA2535" w:rsidRDefault="00DA2535">
            <w:r>
              <w:fldChar w:fldCharType="begin"/>
            </w:r>
            <w:r>
              <w:instrText xml:space="preserve"> DATE \@ "dddd, d. MMMM yyyy" \* MERGEFORMAT </w:instrText>
            </w:r>
            <w:r>
              <w:fldChar w:fldCharType="separate"/>
            </w:r>
            <w:r w:rsidR="007B4CB6">
              <w:rPr>
                <w:noProof/>
              </w:rPr>
              <w:t>Donnerstag, 6. Dezember 2012</w:t>
            </w:r>
            <w:r>
              <w:fldChar w:fldCharType="end"/>
            </w:r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Druckdatum</w:t>
            </w:r>
          </w:p>
        </w:tc>
        <w:tc>
          <w:tcPr>
            <w:tcW w:w="4961" w:type="dxa"/>
          </w:tcPr>
          <w:p w:rsidR="00DA2535" w:rsidRDefault="00DA2535">
            <w:r>
              <w:fldChar w:fldCharType="begin"/>
            </w:r>
            <w:r>
              <w:instrText xml:space="preserve"> TIME \@ "dddd, d. MMMM yyyy" </w:instrText>
            </w:r>
            <w:r>
              <w:fldChar w:fldCharType="separate"/>
            </w:r>
            <w:r w:rsidR="007B4CB6">
              <w:rPr>
                <w:noProof/>
              </w:rPr>
              <w:t>Donnerstag, 6. Dezember 2012</w:t>
            </w:r>
            <w:r>
              <w:fldChar w:fldCharType="end"/>
            </w:r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Ablage</w:t>
            </w:r>
          </w:p>
        </w:tc>
        <w:tc>
          <w:tcPr>
            <w:tcW w:w="4961" w:type="dxa"/>
          </w:tcPr>
          <w:p w:rsidR="00DA2535" w:rsidRDefault="00CD6405">
            <w:r>
              <w:fldChar w:fldCharType="begin"/>
            </w:r>
            <w:r>
              <w:instrText xml:space="preserve"> FILENAME \p \* MERGEFORMAT </w:instrText>
            </w:r>
            <w:r>
              <w:fldChar w:fldCharType="separate"/>
            </w:r>
            <w:r w:rsidR="007B4CB6">
              <w:rPr>
                <w:noProof/>
              </w:rPr>
              <w:t>\PmQm\CodeReviewProtokoll</w:t>
            </w:r>
            <w:bookmarkStart w:id="0" w:name="_GoBack"/>
            <w:bookmarkEnd w:id="0"/>
            <w:r w:rsidR="00DC3F2F">
              <w:rPr>
                <w:noProof/>
              </w:rPr>
              <w:t>.docx</w:t>
            </w:r>
            <w:r>
              <w:rPr>
                <w:noProof/>
              </w:rPr>
              <w:fldChar w:fldCharType="end"/>
            </w:r>
          </w:p>
        </w:tc>
      </w:tr>
      <w:tr w:rsidR="00DA2535">
        <w:tc>
          <w:tcPr>
            <w:tcW w:w="637" w:type="dxa"/>
          </w:tcPr>
          <w:p w:rsidR="00DA2535" w:rsidRDefault="00DA2535"/>
        </w:tc>
        <w:tc>
          <w:tcPr>
            <w:tcW w:w="3119" w:type="dxa"/>
          </w:tcPr>
          <w:p w:rsidR="00DA2535" w:rsidRDefault="00DA2535">
            <w:r>
              <w:t>Verteiler</w:t>
            </w:r>
          </w:p>
        </w:tc>
        <w:tc>
          <w:tcPr>
            <w:tcW w:w="4961" w:type="dxa"/>
          </w:tcPr>
          <w:p w:rsidR="00DA2535" w:rsidRDefault="00DA2535"/>
          <w:p w:rsidR="00DA2535" w:rsidRDefault="00DA2535"/>
        </w:tc>
      </w:tr>
    </w:tbl>
    <w:p w:rsidR="00DA2535" w:rsidRDefault="00DA2535"/>
    <w:p w:rsidR="00DA2535" w:rsidRDefault="00DA2535">
      <w:pPr>
        <w:pStyle w:val="NCberschrift2ohneNummer"/>
      </w:pPr>
      <w:r>
        <w:br w:type="page"/>
      </w:r>
      <w:r>
        <w:lastRenderedPageBreak/>
        <w:t>Inhaltsverzeichnis</w:t>
      </w:r>
    </w:p>
    <w:p w:rsidR="00DA2535" w:rsidRDefault="00DA2535">
      <w:pPr>
        <w:pStyle w:val="TOC1"/>
        <w:tabs>
          <w:tab w:val="left" w:pos="567"/>
          <w:tab w:val="right" w:leader="dot" w:pos="10196"/>
        </w:tabs>
        <w:rPr>
          <w:noProof/>
          <w:szCs w:val="24"/>
        </w:rPr>
      </w:pPr>
      <w:r>
        <w:rPr>
          <w:rFonts w:ascii="Times" w:hAnsi="Times"/>
        </w:rPr>
        <w:fldChar w:fldCharType="begin"/>
      </w:r>
      <w:r>
        <w:rPr>
          <w:rFonts w:ascii="Times" w:hAnsi="Times"/>
        </w:rPr>
        <w:instrText xml:space="preserve"> TOC \h \z \t "NC Überschrift mit Nr.1;1;NC Überschrift mit Nr.2;2;NC Überschrift mit Nr.3;3;NC Überschrift mit Nr.4;4" </w:instrText>
      </w:r>
      <w:r>
        <w:rPr>
          <w:rFonts w:ascii="Times" w:hAnsi="Times"/>
        </w:rPr>
        <w:fldChar w:fldCharType="separate"/>
      </w:r>
      <w:hyperlink w:anchor="_Toc509998515" w:history="1">
        <w:r>
          <w:rPr>
            <w:rStyle w:val="Hyperlink"/>
            <w:noProof/>
            <w:szCs w:val="28"/>
          </w:rPr>
          <w:t>1</w:t>
        </w:r>
        <w:r>
          <w:rPr>
            <w:noProof/>
            <w:szCs w:val="24"/>
          </w:rPr>
          <w:tab/>
        </w:r>
        <w:r>
          <w:rPr>
            <w:rStyle w:val="Hyperlink"/>
            <w:noProof/>
            <w:szCs w:val="28"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_Toc509998515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0BD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2535" w:rsidRDefault="00CD6405">
      <w:pPr>
        <w:pStyle w:val="TOC1"/>
        <w:tabs>
          <w:tab w:val="left" w:pos="567"/>
          <w:tab w:val="right" w:leader="dot" w:pos="10196"/>
        </w:tabs>
        <w:rPr>
          <w:noProof/>
          <w:szCs w:val="24"/>
        </w:rPr>
      </w:pPr>
      <w:hyperlink w:anchor="_Toc509998516" w:history="1">
        <w:r w:rsidR="00DA2535">
          <w:rPr>
            <w:rStyle w:val="Hyperlink"/>
            <w:noProof/>
            <w:szCs w:val="28"/>
          </w:rPr>
          <w:t>2</w:t>
        </w:r>
        <w:r w:rsidR="00DA2535">
          <w:rPr>
            <w:noProof/>
            <w:szCs w:val="24"/>
          </w:rPr>
          <w:tab/>
        </w:r>
        <w:r w:rsidR="00DA2535">
          <w:rPr>
            <w:rStyle w:val="Hyperlink"/>
            <w:noProof/>
            <w:szCs w:val="28"/>
          </w:rPr>
          <w:t>Geprüfte Dokumente</w:t>
        </w:r>
        <w:r w:rsidR="00DA2535">
          <w:rPr>
            <w:noProof/>
            <w:webHidden/>
          </w:rPr>
          <w:tab/>
        </w:r>
        <w:r w:rsidR="00DA2535">
          <w:rPr>
            <w:noProof/>
            <w:webHidden/>
          </w:rPr>
          <w:fldChar w:fldCharType="begin"/>
        </w:r>
        <w:r w:rsidR="00DA2535">
          <w:rPr>
            <w:noProof/>
            <w:webHidden/>
          </w:rPr>
          <w:instrText xml:space="preserve"> PAGEREF _Toc509998516 \h </w:instrText>
        </w:r>
        <w:r w:rsidR="00DA2535">
          <w:rPr>
            <w:noProof/>
            <w:webHidden/>
          </w:rPr>
        </w:r>
        <w:r w:rsidR="00DA2535">
          <w:rPr>
            <w:noProof/>
            <w:webHidden/>
          </w:rPr>
          <w:fldChar w:fldCharType="separate"/>
        </w:r>
        <w:r w:rsidR="00FE0BD1">
          <w:rPr>
            <w:noProof/>
            <w:webHidden/>
          </w:rPr>
          <w:t>2</w:t>
        </w:r>
        <w:r w:rsidR="00DA2535">
          <w:rPr>
            <w:noProof/>
            <w:webHidden/>
          </w:rPr>
          <w:fldChar w:fldCharType="end"/>
        </w:r>
      </w:hyperlink>
    </w:p>
    <w:p w:rsidR="00DA2535" w:rsidRDefault="00CD6405">
      <w:pPr>
        <w:pStyle w:val="TOC1"/>
        <w:tabs>
          <w:tab w:val="left" w:pos="567"/>
          <w:tab w:val="right" w:leader="dot" w:pos="10196"/>
        </w:tabs>
        <w:rPr>
          <w:noProof/>
          <w:szCs w:val="24"/>
        </w:rPr>
      </w:pPr>
      <w:hyperlink w:anchor="_Toc509998517" w:history="1">
        <w:r w:rsidR="00DA2535">
          <w:rPr>
            <w:rStyle w:val="Hyperlink"/>
            <w:noProof/>
            <w:szCs w:val="28"/>
            <w:lang w:val="en-GB"/>
          </w:rPr>
          <w:t>3</w:t>
        </w:r>
        <w:r w:rsidR="00DA2535">
          <w:rPr>
            <w:noProof/>
            <w:szCs w:val="24"/>
          </w:rPr>
          <w:tab/>
        </w:r>
        <w:r w:rsidR="00DA2535">
          <w:rPr>
            <w:rStyle w:val="Hyperlink"/>
            <w:noProof/>
            <w:szCs w:val="28"/>
            <w:lang w:val="en-GB"/>
          </w:rPr>
          <w:t>Review Team</w:t>
        </w:r>
        <w:r w:rsidR="00DA2535">
          <w:rPr>
            <w:noProof/>
            <w:webHidden/>
          </w:rPr>
          <w:tab/>
        </w:r>
        <w:r w:rsidR="00DA2535">
          <w:rPr>
            <w:noProof/>
            <w:webHidden/>
          </w:rPr>
          <w:fldChar w:fldCharType="begin"/>
        </w:r>
        <w:r w:rsidR="00DA2535">
          <w:rPr>
            <w:noProof/>
            <w:webHidden/>
          </w:rPr>
          <w:instrText xml:space="preserve"> PAGEREF _Toc509998517 \h </w:instrText>
        </w:r>
        <w:r w:rsidR="00DA2535">
          <w:rPr>
            <w:noProof/>
            <w:webHidden/>
          </w:rPr>
        </w:r>
        <w:r w:rsidR="00DA2535">
          <w:rPr>
            <w:noProof/>
            <w:webHidden/>
          </w:rPr>
          <w:fldChar w:fldCharType="separate"/>
        </w:r>
        <w:r w:rsidR="00FE0BD1">
          <w:rPr>
            <w:noProof/>
            <w:webHidden/>
          </w:rPr>
          <w:t>2</w:t>
        </w:r>
        <w:r w:rsidR="00DA2535">
          <w:rPr>
            <w:noProof/>
            <w:webHidden/>
          </w:rPr>
          <w:fldChar w:fldCharType="end"/>
        </w:r>
      </w:hyperlink>
    </w:p>
    <w:p w:rsidR="00DA2535" w:rsidRDefault="00CD6405">
      <w:pPr>
        <w:pStyle w:val="TOC1"/>
        <w:tabs>
          <w:tab w:val="left" w:pos="567"/>
          <w:tab w:val="right" w:leader="dot" w:pos="10196"/>
        </w:tabs>
        <w:rPr>
          <w:noProof/>
          <w:szCs w:val="24"/>
        </w:rPr>
      </w:pPr>
      <w:hyperlink w:anchor="_Toc509998518" w:history="1">
        <w:r w:rsidR="00DA2535">
          <w:rPr>
            <w:rStyle w:val="Hyperlink"/>
            <w:noProof/>
            <w:szCs w:val="28"/>
          </w:rPr>
          <w:t>4</w:t>
        </w:r>
        <w:r w:rsidR="00DA2535">
          <w:rPr>
            <w:noProof/>
            <w:szCs w:val="24"/>
          </w:rPr>
          <w:tab/>
        </w:r>
        <w:r w:rsidR="00DA2535">
          <w:rPr>
            <w:rStyle w:val="Hyperlink"/>
            <w:noProof/>
            <w:szCs w:val="28"/>
          </w:rPr>
          <w:t>Liste der Beanstandungen</w:t>
        </w:r>
        <w:r w:rsidR="00DA2535">
          <w:rPr>
            <w:noProof/>
            <w:webHidden/>
          </w:rPr>
          <w:tab/>
        </w:r>
        <w:r w:rsidR="00DA2535">
          <w:rPr>
            <w:noProof/>
            <w:webHidden/>
          </w:rPr>
          <w:fldChar w:fldCharType="begin"/>
        </w:r>
        <w:r w:rsidR="00DA2535">
          <w:rPr>
            <w:noProof/>
            <w:webHidden/>
          </w:rPr>
          <w:instrText xml:space="preserve"> PAGEREF _Toc509998518 \h </w:instrText>
        </w:r>
        <w:r w:rsidR="00DA2535">
          <w:rPr>
            <w:noProof/>
            <w:webHidden/>
          </w:rPr>
        </w:r>
        <w:r w:rsidR="00DA2535">
          <w:rPr>
            <w:noProof/>
            <w:webHidden/>
          </w:rPr>
          <w:fldChar w:fldCharType="separate"/>
        </w:r>
        <w:r w:rsidR="00FE0BD1">
          <w:rPr>
            <w:noProof/>
            <w:webHidden/>
          </w:rPr>
          <w:t>2</w:t>
        </w:r>
        <w:r w:rsidR="00DA2535">
          <w:rPr>
            <w:noProof/>
            <w:webHidden/>
          </w:rPr>
          <w:fldChar w:fldCharType="end"/>
        </w:r>
      </w:hyperlink>
    </w:p>
    <w:p w:rsidR="00DA2535" w:rsidRDefault="00CD6405">
      <w:pPr>
        <w:pStyle w:val="TOC1"/>
        <w:tabs>
          <w:tab w:val="left" w:pos="567"/>
          <w:tab w:val="right" w:leader="dot" w:pos="10196"/>
        </w:tabs>
        <w:rPr>
          <w:noProof/>
          <w:szCs w:val="24"/>
        </w:rPr>
      </w:pPr>
      <w:hyperlink w:anchor="_Toc509998519" w:history="1">
        <w:r w:rsidR="00DA2535">
          <w:rPr>
            <w:rStyle w:val="Hyperlink"/>
            <w:noProof/>
            <w:szCs w:val="28"/>
          </w:rPr>
          <w:t>5</w:t>
        </w:r>
        <w:r w:rsidR="00DA2535">
          <w:rPr>
            <w:noProof/>
            <w:szCs w:val="24"/>
          </w:rPr>
          <w:tab/>
        </w:r>
        <w:r w:rsidR="00DA2535">
          <w:rPr>
            <w:rStyle w:val="Hyperlink"/>
            <w:noProof/>
            <w:szCs w:val="28"/>
          </w:rPr>
          <w:t>Zusammenfassung</w:t>
        </w:r>
        <w:r w:rsidR="00DA2535">
          <w:rPr>
            <w:noProof/>
            <w:webHidden/>
          </w:rPr>
          <w:tab/>
        </w:r>
        <w:r w:rsidR="00DA2535">
          <w:rPr>
            <w:noProof/>
            <w:webHidden/>
          </w:rPr>
          <w:fldChar w:fldCharType="begin"/>
        </w:r>
        <w:r w:rsidR="00DA2535">
          <w:rPr>
            <w:noProof/>
            <w:webHidden/>
          </w:rPr>
          <w:instrText xml:space="preserve"> PAGEREF _Toc509998519 \h </w:instrText>
        </w:r>
        <w:r w:rsidR="00DA2535">
          <w:rPr>
            <w:noProof/>
            <w:webHidden/>
          </w:rPr>
        </w:r>
        <w:r w:rsidR="00DA2535">
          <w:rPr>
            <w:noProof/>
            <w:webHidden/>
          </w:rPr>
          <w:fldChar w:fldCharType="separate"/>
        </w:r>
        <w:r w:rsidR="00FE0BD1">
          <w:rPr>
            <w:noProof/>
            <w:webHidden/>
          </w:rPr>
          <w:t>2</w:t>
        </w:r>
        <w:r w:rsidR="00DA2535">
          <w:rPr>
            <w:noProof/>
            <w:webHidden/>
          </w:rPr>
          <w:fldChar w:fldCharType="end"/>
        </w:r>
      </w:hyperlink>
    </w:p>
    <w:p w:rsidR="00DA2535" w:rsidRDefault="00DA2535">
      <w:pPr>
        <w:tabs>
          <w:tab w:val="right" w:leader="dot" w:pos="9356"/>
        </w:tabs>
        <w:rPr>
          <w:rFonts w:ascii="Times" w:hAnsi="Times"/>
        </w:rPr>
      </w:pPr>
      <w:r>
        <w:rPr>
          <w:rFonts w:ascii="Times" w:hAnsi="Times"/>
        </w:rPr>
        <w:fldChar w:fldCharType="end"/>
      </w:r>
    </w:p>
    <w:p w:rsidR="00DA2535" w:rsidRDefault="00DA2535">
      <w:pPr>
        <w:pStyle w:val="NCberschriftmitNr1"/>
      </w:pPr>
      <w:bookmarkStart w:id="1" w:name="_Toc384546455"/>
      <w:bookmarkStart w:id="2" w:name="_Toc390843013"/>
      <w:bookmarkStart w:id="3" w:name="_Toc390846749"/>
      <w:bookmarkStart w:id="4" w:name="_Toc390847154"/>
      <w:bookmarkStart w:id="5" w:name="_Toc390847300"/>
      <w:bookmarkStart w:id="6" w:name="_Toc390847346"/>
      <w:bookmarkStart w:id="7" w:name="_Toc391108417"/>
      <w:bookmarkStart w:id="8" w:name="_Toc420115684"/>
      <w:r>
        <w:rPr>
          <w:rFonts w:ascii="Times" w:hAnsi="Times"/>
        </w:rPr>
        <w:br w:type="page"/>
      </w:r>
      <w:bookmarkStart w:id="9" w:name="_Toc509998515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>Review</w:t>
      </w:r>
      <w:bookmarkEnd w:id="9"/>
    </w:p>
    <w:p w:rsidR="00DA2535" w:rsidRDefault="00DA2535">
      <w:pPr>
        <w:pStyle w:val="NCTextNrEinzug18mm"/>
        <w:ind w:left="2552" w:hanging="1531"/>
      </w:pPr>
      <w:r>
        <w:t>Datum:</w:t>
      </w:r>
      <w:r>
        <w:tab/>
      </w:r>
      <w:r w:rsidR="008A34A0">
        <w:t>06.12.2012</w:t>
      </w:r>
    </w:p>
    <w:p w:rsidR="00DA2535" w:rsidRDefault="00DA2535">
      <w:pPr>
        <w:pStyle w:val="NCTextNrEinzug18mm"/>
        <w:ind w:left="2552" w:hanging="1531"/>
      </w:pPr>
      <w:r>
        <w:t>Zeit:</w:t>
      </w:r>
      <w:r>
        <w:tab/>
      </w:r>
      <w:r w:rsidR="008A34A0">
        <w:t>14:00</w:t>
      </w:r>
    </w:p>
    <w:p w:rsidR="00DA2535" w:rsidRDefault="00DA2535">
      <w:pPr>
        <w:pStyle w:val="NCTextNrEinzug18mm"/>
        <w:ind w:left="2552" w:hanging="1531"/>
      </w:pPr>
      <w:r>
        <w:t>Ort:</w:t>
      </w:r>
      <w:r>
        <w:tab/>
      </w:r>
      <w:r w:rsidR="008A34A0">
        <w:t>1.265, HSR, Rapperswil</w:t>
      </w:r>
    </w:p>
    <w:p w:rsidR="008A34A0" w:rsidRDefault="00DA2535" w:rsidP="008A34A0">
      <w:pPr>
        <w:pStyle w:val="NCTextNrEinzug18mm"/>
        <w:ind w:left="2552" w:hanging="1531"/>
      </w:pPr>
      <w:r>
        <w:t>Teilnehmer:</w:t>
      </w:r>
      <w:r>
        <w:tab/>
      </w:r>
      <w:r w:rsidR="008A34A0">
        <w:t>Lukas Kretschmar</w:t>
      </w:r>
      <w:r>
        <w:br/>
      </w:r>
      <w:r w:rsidR="00FD26D0">
        <w:t xml:space="preserve">Renato </w:t>
      </w:r>
      <w:proofErr w:type="spellStart"/>
      <w:r w:rsidR="00FD26D0">
        <w:t>Bosshart</w:t>
      </w:r>
      <w:proofErr w:type="spellEnd"/>
      <w:r>
        <w:br/>
      </w:r>
      <w:r w:rsidR="008A34A0">
        <w:t>Lukas Wegmann</w:t>
      </w:r>
      <w:r w:rsidR="008A34A0">
        <w:br/>
      </w:r>
      <w:r w:rsidR="0028069D">
        <w:t>Marco Sonderegger</w:t>
      </w:r>
    </w:p>
    <w:p w:rsidR="00DA2535" w:rsidRDefault="00DA2535">
      <w:pPr>
        <w:pStyle w:val="NCTextNrEinzug18mm"/>
        <w:ind w:left="2552" w:hanging="1531"/>
      </w:pPr>
      <w:r>
        <w:t>Verteiler:</w:t>
      </w:r>
      <w:r>
        <w:tab/>
      </w:r>
      <w:r>
        <w:br/>
      </w:r>
      <w:r>
        <w:br/>
      </w:r>
    </w:p>
    <w:p w:rsidR="00DA2535" w:rsidRDefault="00DA2535"/>
    <w:p w:rsidR="00DA2535" w:rsidRDefault="00DA2535">
      <w:pPr>
        <w:pStyle w:val="NCberschriftmitNr1"/>
      </w:pPr>
      <w:bookmarkStart w:id="10" w:name="_Toc509998516"/>
      <w:r>
        <w:t>Geprüfte Dokumente</w:t>
      </w:r>
      <w:bookmarkEnd w:id="10"/>
    </w:p>
    <w:tbl>
      <w:tblPr>
        <w:tblW w:w="8930" w:type="dxa"/>
        <w:tblInd w:w="1063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94"/>
        <w:gridCol w:w="4536"/>
      </w:tblGrid>
      <w:tr w:rsidR="00DA2535">
        <w:trPr>
          <w:trHeight w:val="454"/>
        </w:trPr>
        <w:tc>
          <w:tcPr>
            <w:tcW w:w="4394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Dokument</w:t>
            </w:r>
          </w:p>
        </w:tc>
        <w:tc>
          <w:tcPr>
            <w:tcW w:w="45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  <w:lang w:val="en-GB"/>
              </w:rPr>
            </w:pPr>
            <w:r>
              <w:rPr>
                <w:b/>
                <w:bCs/>
                <w:color w:val="FFFFFF"/>
                <w:lang w:val="en-GB"/>
              </w:rPr>
              <w:t>Filename</w:t>
            </w:r>
          </w:p>
        </w:tc>
      </w:tr>
      <w:tr w:rsidR="00DA2535">
        <w:trPr>
          <w:trHeight w:val="340"/>
        </w:trPr>
        <w:tc>
          <w:tcPr>
            <w:tcW w:w="43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  <w:rPr>
                <w:lang w:val="de-DE"/>
              </w:rPr>
            </w:pPr>
            <w:r>
              <w:rPr>
                <w:lang w:val="de-DE"/>
              </w:rPr>
              <w:t>Device Class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Device.cs</w:t>
            </w:r>
            <w:proofErr w:type="spellEnd"/>
          </w:p>
        </w:tc>
      </w:tr>
    </w:tbl>
    <w:p w:rsidR="00DA2535" w:rsidRDefault="00DA2535">
      <w:pPr>
        <w:rPr>
          <w:lang w:val="de-DE"/>
        </w:rPr>
      </w:pPr>
      <w:bookmarkStart w:id="11" w:name="_Toc384546459"/>
      <w:bookmarkStart w:id="12" w:name="_Toc390843017"/>
      <w:bookmarkStart w:id="13" w:name="_Toc390846753"/>
      <w:bookmarkStart w:id="14" w:name="_Toc390847158"/>
      <w:bookmarkStart w:id="15" w:name="_Toc390847304"/>
      <w:bookmarkStart w:id="16" w:name="_Toc390847350"/>
      <w:bookmarkStart w:id="17" w:name="_Toc391108421"/>
      <w:bookmarkStart w:id="18" w:name="_Toc420115688"/>
    </w:p>
    <w:p w:rsidR="00DA2535" w:rsidRDefault="00DA2535">
      <w:pPr>
        <w:pStyle w:val="NCberschriftmitNr1"/>
        <w:rPr>
          <w:lang w:val="en-GB"/>
        </w:rPr>
      </w:pPr>
      <w:bookmarkStart w:id="19" w:name="_Toc509998517"/>
      <w:r>
        <w:rPr>
          <w:lang w:val="en-GB"/>
        </w:rPr>
        <w:t>R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lang w:val="en-GB"/>
        </w:rPr>
        <w:t>eview Team</w:t>
      </w:r>
      <w:bookmarkEnd w:id="19"/>
    </w:p>
    <w:tbl>
      <w:tblPr>
        <w:tblW w:w="8930" w:type="dxa"/>
        <w:tblInd w:w="1063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06"/>
        <w:gridCol w:w="1582"/>
        <w:gridCol w:w="1331"/>
        <w:gridCol w:w="4111"/>
      </w:tblGrid>
      <w:tr w:rsidR="00DA2535">
        <w:trPr>
          <w:trHeight w:val="454"/>
        </w:trPr>
        <w:tc>
          <w:tcPr>
            <w:tcW w:w="1906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Funktion im Review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Name</w:t>
            </w:r>
          </w:p>
        </w:tc>
        <w:tc>
          <w:tcPr>
            <w:tcW w:w="13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41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Unterschrift</w:t>
            </w:r>
          </w:p>
        </w:tc>
      </w:tr>
      <w:tr w:rsidR="00DA2535">
        <w:trPr>
          <w:trHeight w:val="567"/>
        </w:trPr>
        <w:tc>
          <w:tcPr>
            <w:tcW w:w="1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</w:pPr>
            <w:r>
              <w:t>Sitzungsleiter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Lukas Kretschmar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06.12.2012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xxx</w:t>
            </w:r>
          </w:p>
        </w:tc>
      </w:tr>
      <w:tr w:rsidR="00DA2535">
        <w:trPr>
          <w:trHeight w:val="567"/>
        </w:trPr>
        <w:tc>
          <w:tcPr>
            <w:tcW w:w="1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</w:pPr>
            <w:r>
              <w:t>Sekretär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Lukas Kretschmar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06.12.2012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xxx</w:t>
            </w:r>
          </w:p>
        </w:tc>
      </w:tr>
      <w:tr w:rsidR="00DA2535">
        <w:trPr>
          <w:trHeight w:val="567"/>
        </w:trPr>
        <w:tc>
          <w:tcPr>
            <w:tcW w:w="1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</w:pPr>
            <w:r>
              <w:t>Präsentator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FD26D0">
            <w:pPr>
              <w:pStyle w:val="NCTextEinzug2"/>
              <w:spacing w:before="40" w:after="40"/>
              <w:ind w:left="0"/>
            </w:pPr>
            <w:r>
              <w:t xml:space="preserve">Renato </w:t>
            </w:r>
            <w:proofErr w:type="spellStart"/>
            <w:r>
              <w:t>Bosshart</w:t>
            </w:r>
            <w:proofErr w:type="spellEnd"/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06.12.2012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xxx</w:t>
            </w:r>
          </w:p>
        </w:tc>
      </w:tr>
      <w:tr w:rsidR="00DA2535">
        <w:trPr>
          <w:trHeight w:val="567"/>
        </w:trPr>
        <w:tc>
          <w:tcPr>
            <w:tcW w:w="1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</w:pPr>
            <w:proofErr w:type="spellStart"/>
            <w:r>
              <w:t>Advocat</w:t>
            </w:r>
            <w:proofErr w:type="spellEnd"/>
            <w:r>
              <w:t xml:space="preserve"> Diaboli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Lukas Wegmann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06.12.2012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xxx</w:t>
            </w:r>
          </w:p>
        </w:tc>
      </w:tr>
      <w:tr w:rsidR="00DA2535">
        <w:trPr>
          <w:trHeight w:val="567"/>
        </w:trPr>
        <w:tc>
          <w:tcPr>
            <w:tcW w:w="19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</w:pPr>
            <w:r>
              <w:t>Anwender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28069D">
            <w:pPr>
              <w:pStyle w:val="NCTextEinzug2"/>
              <w:spacing w:before="40" w:after="40"/>
              <w:ind w:left="0"/>
            </w:pPr>
            <w:r>
              <w:t>Marco Sonderegger</w:t>
            </w: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06.12.2012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</w:pPr>
            <w:r>
              <w:t>xxx</w:t>
            </w:r>
          </w:p>
        </w:tc>
      </w:tr>
    </w:tbl>
    <w:p w:rsidR="00DA2535" w:rsidRDefault="00DA2535"/>
    <w:p w:rsidR="00DA2535" w:rsidRDefault="00DA2535">
      <w:r>
        <w:br w:type="page"/>
      </w:r>
    </w:p>
    <w:p w:rsidR="00DA2535" w:rsidRDefault="00DA2535">
      <w:pPr>
        <w:pStyle w:val="NCberschriftmitNr1"/>
      </w:pPr>
      <w:bookmarkStart w:id="20" w:name="_Toc509998518"/>
      <w:r>
        <w:lastRenderedPageBreak/>
        <w:t>Liste der Beanstandungen</w:t>
      </w:r>
      <w:bookmarkEnd w:id="20"/>
    </w:p>
    <w:tbl>
      <w:tblPr>
        <w:tblW w:w="8930" w:type="dxa"/>
        <w:tblInd w:w="1063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21"/>
        <w:gridCol w:w="900"/>
        <w:gridCol w:w="4632"/>
        <w:gridCol w:w="1418"/>
        <w:gridCol w:w="1559"/>
      </w:tblGrid>
      <w:tr w:rsidR="00DA2535">
        <w:trPr>
          <w:trHeight w:val="454"/>
          <w:tblHeader/>
        </w:trPr>
        <w:tc>
          <w:tcPr>
            <w:tcW w:w="421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Nr</w:t>
            </w:r>
            <w:proofErr w:type="spellEnd"/>
          </w:p>
        </w:tc>
        <w:tc>
          <w:tcPr>
            <w:tcW w:w="9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800080" w:fill="FFFFFF"/>
            <w:vAlign w:val="center"/>
          </w:tcPr>
          <w:p w:rsidR="00DA2535" w:rsidRDefault="008A34A0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Zeile</w:t>
            </w:r>
            <w:r w:rsidR="00816F32">
              <w:rPr>
                <w:b/>
                <w:bCs/>
                <w:color w:val="FFFFFF"/>
              </w:rPr>
              <w:t>n</w:t>
            </w:r>
          </w:p>
        </w:tc>
        <w:tc>
          <w:tcPr>
            <w:tcW w:w="46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Beanstandung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Wichtigkeit</w:t>
            </w:r>
            <w:r>
              <w:rPr>
                <w:b/>
                <w:bCs/>
                <w:color w:val="FFFFFF"/>
              </w:rPr>
              <w:br/>
            </w:r>
            <w:proofErr w:type="spellStart"/>
            <w:r>
              <w:rPr>
                <w:b/>
                <w:bCs/>
                <w:color w:val="FFFFFF"/>
              </w:rPr>
              <w:t>max</w:t>
            </w:r>
            <w:proofErr w:type="spellEnd"/>
            <w:r>
              <w:rPr>
                <w:b/>
                <w:bCs/>
                <w:color w:val="FFFFFF"/>
              </w:rPr>
              <w:t xml:space="preserve"> = 10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solid" w:color="800080" w:fill="FFFFFF"/>
            <w:vAlign w:val="center"/>
          </w:tcPr>
          <w:p w:rsidR="00DA2535" w:rsidRDefault="00DA2535">
            <w:pPr>
              <w:pStyle w:val="NCTextEinzug2"/>
              <w:spacing w:before="40" w:after="40"/>
              <w:ind w:left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Korrigiert=</w:t>
            </w:r>
            <w:r>
              <w:rPr>
                <w:rFonts w:ascii="Wingdings" w:hAnsi="Wingdings"/>
                <w:b/>
                <w:bCs/>
                <w:color w:val="FFFFFF"/>
              </w:rPr>
              <w:sym w:font="Wingdings" w:char="F0FC"/>
            </w:r>
            <w:r>
              <w:rPr>
                <w:b/>
                <w:bCs/>
                <w:color w:val="FFFFFF"/>
              </w:rPr>
              <w:br/>
              <w:t>Pendent=X</w:t>
            </w: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Kommentare in Deutsch und Englisch, sollten aber nur Englisch sein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Klasse hat zu viele Aufgaben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r>
              <w:t>15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r>
              <w:t>Unspezifischer Klassenname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r>
              <w:t>Methoden &amp; Klassenkommentare mit &lt;</w:t>
            </w:r>
            <w:proofErr w:type="spellStart"/>
            <w:r>
              <w:t>summary</w:t>
            </w:r>
            <w:proofErr w:type="spellEnd"/>
            <w:r>
              <w:t>&gt;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r>
              <w:t>33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proofErr w:type="spellStart"/>
            <w:r>
              <w:t>ex</w:t>
            </w:r>
            <w:r w:rsidR="003036FF">
              <w:t>plorationCandidates</w:t>
            </w:r>
            <w:proofErr w:type="spellEnd"/>
            <w:r w:rsidR="003036FF">
              <w:t xml:space="preserve"> unklar benann</w:t>
            </w:r>
            <w:r>
              <w:t>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r>
              <w:t>27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proofErr w:type="spellStart"/>
            <w:r>
              <w:t>persons</w:t>
            </w:r>
            <w:proofErr w:type="spellEnd"/>
            <w:r>
              <w:t xml:space="preserve"> Name falsch gewählt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r>
              <w:t xml:space="preserve">Falls </w:t>
            </w:r>
            <w:proofErr w:type="spellStart"/>
            <w:r>
              <w:t>uniqueId</w:t>
            </w:r>
            <w:proofErr w:type="spellEnd"/>
            <w:r>
              <w:t xml:space="preserve"> nicht gefunden wird, kann Device-Klasse in inkonsistenten Zustand gelangen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10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proofErr w:type="spellStart"/>
            <w:r>
              <w:t>NamingC</w:t>
            </w:r>
            <w:r w:rsidR="008D01F7">
              <w:t>onventions</w:t>
            </w:r>
            <w:proofErr w:type="spellEnd"/>
            <w:r w:rsidR="008D01F7">
              <w:t xml:space="preserve"> beachten, Felder klein, Methoden </w:t>
            </w:r>
            <w:proofErr w:type="spellStart"/>
            <w:r w:rsidR="008D01F7">
              <w:t>PascalCase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6D7D31">
            <w:pPr>
              <w:pStyle w:val="NCTextEinzug2"/>
              <w:spacing w:before="40" w:after="40"/>
              <w:ind w:left="0"/>
            </w:pPr>
            <w:r>
              <w:t>57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D01F7">
            <w:pPr>
              <w:pStyle w:val="NCTextEinzug2"/>
              <w:spacing w:before="40" w:after="40"/>
              <w:ind w:left="0"/>
            </w:pPr>
            <w:proofErr w:type="spellStart"/>
            <w:r>
              <w:t>foreach</w:t>
            </w:r>
            <w:proofErr w:type="spellEnd"/>
            <w:r w:rsidR="006D7D31">
              <w:t xml:space="preserve"> in </w:t>
            </w:r>
            <w:proofErr w:type="spellStart"/>
            <w:r w:rsidR="006D7D31">
              <w:t>Constructor</w:t>
            </w:r>
            <w:proofErr w:type="spellEnd"/>
            <w:r w:rsidR="006D7D31">
              <w:t xml:space="preserve"> nicht sauber, könnten mittels LINQ vereinfacht werden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6D7D31">
            <w:pPr>
              <w:pStyle w:val="NCTextEinzug2"/>
              <w:spacing w:before="40" w:after="40"/>
              <w:ind w:left="0"/>
            </w:pPr>
            <w:r>
              <w:t>104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6D7D31">
            <w:pPr>
              <w:pStyle w:val="NCTextEinzug2"/>
              <w:spacing w:before="40" w:after="40"/>
              <w:ind w:left="0"/>
            </w:pPr>
            <w:proofErr w:type="spellStart"/>
            <w:r>
              <w:t>GetActivPerson</w:t>
            </w:r>
            <w:proofErr w:type="spellEnd"/>
            <w:r>
              <w:t xml:space="preserve"> als Name falsch gewählt, da mehrere Rückgabewerte möglich.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B92070">
            <w:pPr>
              <w:pStyle w:val="NCTextEinzug2"/>
              <w:spacing w:before="40" w:after="40"/>
              <w:ind w:left="0"/>
            </w:pPr>
            <w:r>
              <w:t>11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6D7D31">
            <w:pPr>
              <w:pStyle w:val="NCTextEinzug2"/>
              <w:spacing w:before="40" w:after="40"/>
              <w:ind w:left="0"/>
            </w:pPr>
            <w:r>
              <w:t>104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6D7D31">
            <w:pPr>
              <w:pStyle w:val="NCTextEinzug2"/>
              <w:spacing w:before="40" w:after="40"/>
              <w:ind w:left="0"/>
            </w:pPr>
            <w:r>
              <w:t xml:space="preserve">Es wird eine List&lt;T&gt; bei </w:t>
            </w:r>
            <w:proofErr w:type="spellStart"/>
            <w:r>
              <w:t>GetActivePerson</w:t>
            </w:r>
            <w:proofErr w:type="spellEnd"/>
            <w:r>
              <w:t xml:space="preserve"> zurückgegeben.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6D7D31">
            <w:pPr>
              <w:pStyle w:val="NCTextEinzug2"/>
              <w:spacing w:before="40" w:after="40"/>
              <w:ind w:left="0"/>
            </w:pPr>
            <w:r>
              <w:lastRenderedPageBreak/>
              <w:t>12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6D7D31">
            <w:pPr>
              <w:pStyle w:val="NCTextEinzug2"/>
              <w:spacing w:before="40" w:after="40"/>
              <w:ind w:left="0"/>
            </w:pPr>
            <w:r>
              <w:t>96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6D7D31">
            <w:pPr>
              <w:pStyle w:val="NCTextEinzug2"/>
              <w:spacing w:before="40" w:after="40"/>
              <w:ind w:left="0"/>
            </w:pPr>
            <w:proofErr w:type="spellStart"/>
            <w:r>
              <w:t>Dispose</w:t>
            </w:r>
            <w:proofErr w:type="spellEnd"/>
            <w:r>
              <w:t xml:space="preserve">-Methode in Klasse, wobei kein </w:t>
            </w:r>
            <w:proofErr w:type="spellStart"/>
            <w:r>
              <w:t>IDisposible</w:t>
            </w:r>
            <w:proofErr w:type="spellEnd"/>
            <w:r w:rsidR="00816F32">
              <w:t>-Interface implementiert wird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10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r>
              <w:t>13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r>
              <w:t>109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proofErr w:type="spellStart"/>
            <w:r>
              <w:t>GetAll</w:t>
            </w:r>
            <w:proofErr w:type="spellEnd"/>
            <w:r>
              <w:t>() als Name falsch gewählt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r>
              <w:t>14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r>
              <w:t>117, 151, 237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proofErr w:type="spellStart"/>
            <w:r>
              <w:t>MagicNumbers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r>
              <w:t>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r>
              <w:t>15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r>
              <w:t>132 - 139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r>
              <w:t>Aufräumen der Code</w:t>
            </w:r>
            <w:r w:rsidR="00365663">
              <w:t xml:space="preserve">, mit LINQ </w:t>
            </w:r>
            <w:proofErr w:type="spellStart"/>
            <w:r w:rsidR="00365663">
              <w:t>Refactoring</w:t>
            </w:r>
            <w:proofErr w:type="spellEnd"/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65663">
            <w:pPr>
              <w:pStyle w:val="NCTextEinzug2"/>
              <w:spacing w:before="40" w:after="40"/>
              <w:ind w:left="0"/>
            </w:pPr>
            <w: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DA2535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816F32">
            <w:pPr>
              <w:pStyle w:val="NCTextEinzug2"/>
              <w:spacing w:before="40" w:after="40"/>
              <w:ind w:left="0"/>
            </w:pPr>
            <w:r>
              <w:t>16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036FF">
            <w:pPr>
              <w:pStyle w:val="NCTextEinzug2"/>
              <w:spacing w:before="40" w:after="40"/>
              <w:ind w:left="0"/>
            </w:pPr>
            <w:proofErr w:type="spellStart"/>
            <w:r>
              <w:t>OnNewSkeletons</w:t>
            </w:r>
            <w:proofErr w:type="spellEnd"/>
            <w:r>
              <w:t xml:space="preserve">, </w:t>
            </w:r>
            <w:proofErr w:type="spellStart"/>
            <w:r>
              <w:t>handleNewSkeletons</w:t>
            </w:r>
            <w:proofErr w:type="spellEnd"/>
            <w:r>
              <w:t xml:space="preserve"> zu lange</w:t>
            </w:r>
            <w:r w:rsidR="00365663">
              <w:t xml:space="preserve"> &amp; zu komplex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2535" w:rsidRDefault="00365663">
            <w:pPr>
              <w:pStyle w:val="NCTextEinzug2"/>
              <w:spacing w:before="40" w:after="40"/>
              <w:ind w:left="0"/>
            </w:pPr>
            <w:r>
              <w:t>10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A2535" w:rsidRDefault="00DA2535">
            <w:pPr>
              <w:pStyle w:val="NCTextEinzug2"/>
              <w:spacing w:before="40" w:after="40"/>
              <w:ind w:left="0"/>
            </w:pPr>
          </w:p>
        </w:tc>
      </w:tr>
      <w:tr w:rsidR="003036FF">
        <w:trPr>
          <w:trHeight w:val="1134"/>
        </w:trPr>
        <w:tc>
          <w:tcPr>
            <w:tcW w:w="4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36FF" w:rsidRDefault="003036FF">
            <w:pPr>
              <w:pStyle w:val="NCTextEinzug2"/>
              <w:spacing w:before="40" w:after="40"/>
              <w:ind w:left="0"/>
            </w:pPr>
            <w:r>
              <w:t>17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36FF" w:rsidRDefault="003036FF">
            <w:pPr>
              <w:pStyle w:val="NCTextEinzug2"/>
              <w:spacing w:before="40" w:after="40"/>
              <w:ind w:left="0"/>
            </w:pPr>
            <w:r>
              <w:t>302</w:t>
            </w:r>
          </w:p>
        </w:tc>
        <w:tc>
          <w:tcPr>
            <w:tcW w:w="4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36FF" w:rsidRDefault="003036FF">
            <w:pPr>
              <w:pStyle w:val="NCTextEinzug2"/>
              <w:spacing w:before="40" w:after="40"/>
              <w:ind w:left="0"/>
            </w:pPr>
            <w:r>
              <w:t>M</w:t>
            </w:r>
            <w:r w:rsidR="00365663">
              <w:t>atch ist als innere Klasse umge</w:t>
            </w:r>
            <w:r>
              <w:t>setzt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036FF" w:rsidRDefault="00365663">
            <w:pPr>
              <w:pStyle w:val="NCTextEinzug2"/>
              <w:spacing w:before="40" w:after="40"/>
              <w:ind w:left="0"/>
            </w:pPr>
            <w: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036FF" w:rsidRDefault="003036FF">
            <w:pPr>
              <w:pStyle w:val="NCTextEinzug2"/>
              <w:spacing w:before="40" w:after="40"/>
              <w:ind w:left="0"/>
            </w:pPr>
          </w:p>
        </w:tc>
      </w:tr>
    </w:tbl>
    <w:p w:rsidR="00DA2535" w:rsidRDefault="00DA2535"/>
    <w:p w:rsidR="00DA2535" w:rsidRDefault="00DA2535">
      <w:pPr>
        <w:pStyle w:val="NCberschriftmitNr1"/>
      </w:pPr>
      <w:bookmarkStart w:id="21" w:name="_Toc509998519"/>
      <w:r>
        <w:t>Zusammenfassung</w:t>
      </w:r>
      <w:bookmarkEnd w:id="21"/>
    </w:p>
    <w:p w:rsidR="00DA2535" w:rsidRDefault="00DA2535">
      <w:pPr>
        <w:pStyle w:val="NCTextNrEinzug18mm"/>
        <w:rPr>
          <w:b/>
          <w:bCs/>
        </w:rPr>
      </w:pPr>
      <w:r>
        <w:rPr>
          <w:b/>
          <w:bCs/>
        </w:rPr>
        <w:t>Ergebnis</w:t>
      </w:r>
    </w:p>
    <w:p w:rsidR="00DA2535" w:rsidRDefault="00897DB2">
      <w:pPr>
        <w:pStyle w:val="NCTextNrEinzug18mm"/>
      </w:pPr>
      <w:r>
        <w:t>X</w:t>
      </w:r>
      <w:r w:rsidR="00DA2535">
        <w:t xml:space="preserve"> Akzeptiert</w:t>
      </w:r>
    </w:p>
    <w:p w:rsidR="00DA2535" w:rsidRDefault="00DA2535">
      <w:pPr>
        <w:pStyle w:val="NCTextNrEinzug18mm"/>
      </w:pPr>
      <w:r>
        <w:sym w:font="Monotype Sorts" w:char="F072"/>
      </w:r>
      <w:r>
        <w:t xml:space="preserve"> Nicht akzeptiert</w:t>
      </w:r>
    </w:p>
    <w:p w:rsidR="00DA2535" w:rsidRDefault="00DA2535">
      <w:pPr>
        <w:pStyle w:val="NCTextNrEinzug18mm"/>
      </w:pPr>
    </w:p>
    <w:p w:rsidR="00DA2535" w:rsidRDefault="00DA2535">
      <w:pPr>
        <w:pStyle w:val="NCTextNrEinzug18mm"/>
      </w:pPr>
      <w:r>
        <w:sym w:font="Monotype Sorts" w:char="F072"/>
      </w:r>
      <w:r>
        <w:t xml:space="preserve"> Dokument bleibt so</w:t>
      </w:r>
    </w:p>
    <w:p w:rsidR="00DA2535" w:rsidRDefault="00DA2535">
      <w:pPr>
        <w:pStyle w:val="NCTextNrEinzug18mm"/>
      </w:pPr>
      <w:r>
        <w:sym w:font="Monotype Sorts" w:char="F072"/>
      </w:r>
      <w:r>
        <w:t xml:space="preserve"> Kleinere Revisionen notwendig</w:t>
      </w:r>
    </w:p>
    <w:p w:rsidR="00DA2535" w:rsidRDefault="00897DB2">
      <w:pPr>
        <w:pStyle w:val="NCTextNrEinzug18mm"/>
      </w:pPr>
      <w:r>
        <w:t>X</w:t>
      </w:r>
      <w:r w:rsidR="00DA2535">
        <w:t xml:space="preserve"> Grössere Revisionen notwendig</w:t>
      </w:r>
    </w:p>
    <w:p w:rsidR="00DA2535" w:rsidRDefault="00DA2535">
      <w:pPr>
        <w:pStyle w:val="NCTextNrEinzug18mm"/>
      </w:pPr>
      <w:r>
        <w:sym w:font="Monotype Sorts" w:char="F072"/>
      </w:r>
      <w:r>
        <w:t xml:space="preserve"> Dokument nochmals überarbeiten</w:t>
      </w:r>
    </w:p>
    <w:p w:rsidR="00DA2535" w:rsidRDefault="00DA2535">
      <w:pPr>
        <w:pStyle w:val="NCTextNrEinzug18mm"/>
      </w:pPr>
      <w:r>
        <w:sym w:font="Monotype Sorts" w:char="F072"/>
      </w:r>
      <w:r>
        <w:t xml:space="preserve"> Die Review ist unvollständig</w:t>
      </w:r>
    </w:p>
    <w:p w:rsidR="00DA2535" w:rsidRDefault="00DA2535">
      <w:pPr>
        <w:pStyle w:val="NCTextNrEinzug18mm"/>
      </w:pPr>
    </w:p>
    <w:p w:rsidR="00DA2535" w:rsidRDefault="00DA2535">
      <w:pPr>
        <w:pStyle w:val="NCTextNrEinzug18mm"/>
      </w:pPr>
      <w:r>
        <w:t xml:space="preserve">Winterthur, </w:t>
      </w:r>
      <w:r>
        <w:fldChar w:fldCharType="begin"/>
      </w:r>
      <w:r>
        <w:instrText xml:space="preserve"> DATE \@ "d. MMMM yyyy" \* MERGEFORMAT </w:instrText>
      </w:r>
      <w:r>
        <w:fldChar w:fldCharType="separate"/>
      </w:r>
      <w:r w:rsidR="007B4CB6">
        <w:rPr>
          <w:noProof/>
        </w:rPr>
        <w:t>6. Dezember 2012</w:t>
      </w:r>
      <w:r>
        <w:fldChar w:fldCharType="end"/>
      </w:r>
    </w:p>
    <w:p w:rsidR="00DA2535" w:rsidRDefault="00DA2535">
      <w:pPr>
        <w:pStyle w:val="NCTextNrEinzug18mm"/>
      </w:pPr>
    </w:p>
    <w:p w:rsidR="00DA2535" w:rsidRDefault="00816F32">
      <w:pPr>
        <w:pStyle w:val="NCTextNrEinzug18mm"/>
      </w:pPr>
      <w:r>
        <w:t>Die Protokollführer</w:t>
      </w:r>
      <w:r w:rsidR="00DA2535">
        <w:t>:</w:t>
      </w:r>
    </w:p>
    <w:p w:rsidR="00DA2535" w:rsidRDefault="00816F32">
      <w:pPr>
        <w:pStyle w:val="NCTextNrEinzug18mm"/>
      </w:pPr>
      <w:r>
        <w:t>Lukas Kretschmar</w:t>
      </w:r>
    </w:p>
    <w:sectPr w:rsidR="00DA2535">
      <w:headerReference w:type="default" r:id="rId8"/>
      <w:footerReference w:type="default" r:id="rId9"/>
      <w:pgSz w:w="11907" w:h="16840" w:code="9"/>
      <w:pgMar w:top="1134" w:right="567" w:bottom="1134" w:left="1134" w:header="567" w:footer="454" w:gutter="0"/>
      <w:paperSrc w:first="259" w:other="25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405" w:rsidRDefault="00CD6405">
      <w:pPr>
        <w:spacing w:after="0"/>
      </w:pPr>
      <w:r>
        <w:separator/>
      </w:r>
    </w:p>
  </w:endnote>
  <w:endnote w:type="continuationSeparator" w:id="0">
    <w:p w:rsidR="00CD6405" w:rsidRDefault="00CD64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35" w:rsidRDefault="00DA2535">
    <w:pPr>
      <w:tabs>
        <w:tab w:val="center" w:pos="4536"/>
        <w:tab w:val="right" w:pos="10206"/>
      </w:tabs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SAVEDATE \@ "dd. MMMM yyyy" \* MERGEFORMAT </w:instrText>
    </w:r>
    <w:r>
      <w:rPr>
        <w:sz w:val="16"/>
      </w:rPr>
      <w:fldChar w:fldCharType="separate"/>
    </w:r>
    <w:r w:rsidR="007B4CB6">
      <w:rPr>
        <w:noProof/>
        <w:sz w:val="16"/>
      </w:rPr>
      <w:t>06. Dezember 2012</w:t>
    </w:r>
    <w:r>
      <w:rPr>
        <w:sz w:val="16"/>
      </w:rPr>
      <w:fldChar w:fldCharType="end"/>
    </w:r>
    <w:r>
      <w:rPr>
        <w:sz w:val="16"/>
        <w:lang w:val="de-DE"/>
      </w:rPr>
      <w:tab/>
      <w:t>© N-Consulting, 8400 Winterthur</w:t>
    </w:r>
    <w:r>
      <w:rPr>
        <w:sz w:val="16"/>
      </w:rPr>
      <w:tab/>
      <w:t xml:space="preserve">Seite 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7B4CB6"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von 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7B4CB6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405" w:rsidRDefault="00CD6405">
      <w:pPr>
        <w:spacing w:after="0"/>
      </w:pPr>
      <w:r>
        <w:separator/>
      </w:r>
    </w:p>
  </w:footnote>
  <w:footnote w:type="continuationSeparator" w:id="0">
    <w:p w:rsidR="00CD6405" w:rsidRDefault="00CD64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535" w:rsidRDefault="00DA2535">
    <w:pPr>
      <w:tabs>
        <w:tab w:val="right" w:pos="9639"/>
      </w:tabs>
      <w:rPr>
        <w:sz w:val="16"/>
        <w:lang w:val="en-GB"/>
      </w:rPr>
    </w:pPr>
    <w:r>
      <w:rPr>
        <w:sz w:val="16"/>
      </w:rPr>
      <w:fldChar w:fldCharType="begin"/>
    </w:r>
    <w:r>
      <w:rPr>
        <w:sz w:val="16"/>
        <w:lang w:val="en-GB"/>
      </w:rPr>
      <w:instrText xml:space="preserve"> TITLE  \* MERGEFORMAT </w:instrText>
    </w:r>
    <w:r>
      <w:rPr>
        <w:sz w:val="16"/>
      </w:rPr>
      <w:fldChar w:fldCharType="end"/>
    </w:r>
    <w:r>
      <w:rPr>
        <w:sz w:val="16"/>
        <w:lang w:val="en-GB"/>
      </w:rPr>
      <w:tab/>
    </w:r>
    <w:r>
      <w:rPr>
        <w:sz w:val="16"/>
      </w:rPr>
      <w:fldChar w:fldCharType="begin"/>
    </w:r>
    <w:r>
      <w:rPr>
        <w:sz w:val="16"/>
        <w:lang w:val="en-GB"/>
      </w:rPr>
      <w:instrText xml:space="preserve"> FILENAME  \* MERGEFORMAT </w:instrText>
    </w:r>
    <w:r>
      <w:rPr>
        <w:sz w:val="16"/>
      </w:rPr>
      <w:fldChar w:fldCharType="separate"/>
    </w:r>
    <w:r w:rsidR="00FE0BD1">
      <w:rPr>
        <w:noProof/>
        <w:sz w:val="16"/>
        <w:lang w:val="en-GB"/>
      </w:rPr>
      <w:t>Document1</w:t>
    </w:r>
    <w:r>
      <w:rPr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3E0186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9593BE4"/>
    <w:multiLevelType w:val="multilevel"/>
    <w:tmpl w:val="4AA61D44"/>
    <w:lvl w:ilvl="0">
      <w:start w:val="1"/>
      <w:numFmt w:val="decimal"/>
      <w:pStyle w:val="NCberschriftmitNr1"/>
      <w:isLgl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NCberschriftmitNr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NCberschriftmitNr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CberschriftmitNr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16E0744"/>
    <w:multiLevelType w:val="multilevel"/>
    <w:tmpl w:val="9CCCEFCE"/>
    <w:lvl w:ilvl="0">
      <w:start w:val="1"/>
      <w:numFmt w:val="decimal"/>
      <w:pStyle w:val="NCberschriftEinzug1"/>
      <w:isLgl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CberschriftEinzug2"/>
      <w:lvlText w:val="%1.%2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pStyle w:val="NCberschriftEinzug3"/>
      <w:lvlText w:val="%1.%2.%3"/>
      <w:lvlJc w:val="left"/>
      <w:pPr>
        <w:tabs>
          <w:tab w:val="num" w:pos="2041"/>
        </w:tabs>
        <w:ind w:left="2041" w:hanging="850"/>
      </w:pPr>
      <w:rPr>
        <w:rFonts w:hint="default"/>
      </w:rPr>
    </w:lvl>
    <w:lvl w:ilvl="3">
      <w:start w:val="1"/>
      <w:numFmt w:val="decimal"/>
      <w:pStyle w:val="NCberschriftEinzug4"/>
      <w:lvlText w:val="%1.%2.%3.%4"/>
      <w:lvlJc w:val="left"/>
      <w:pPr>
        <w:tabs>
          <w:tab w:val="num" w:pos="3121"/>
        </w:tabs>
        <w:ind w:left="300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6"/>
  <w:proofState w:spelling="clean" w:grammar="clean"/>
  <w:attachedTemplate r:id="rId1"/>
  <w:defaultTabStop w:val="708"/>
  <w:hyphenationZone w:val="14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BD1"/>
    <w:rsid w:val="0028069D"/>
    <w:rsid w:val="003036FF"/>
    <w:rsid w:val="00365663"/>
    <w:rsid w:val="006D7D31"/>
    <w:rsid w:val="007B4CB6"/>
    <w:rsid w:val="00816F32"/>
    <w:rsid w:val="00897DB2"/>
    <w:rsid w:val="008A34A0"/>
    <w:rsid w:val="008D01F7"/>
    <w:rsid w:val="00B23795"/>
    <w:rsid w:val="00B92070"/>
    <w:rsid w:val="00C65FC8"/>
    <w:rsid w:val="00CD6405"/>
    <w:rsid w:val="00DA2535"/>
    <w:rsid w:val="00DC3F2F"/>
    <w:rsid w:val="00E53319"/>
    <w:rsid w:val="00FD26D0"/>
    <w:rsid w:val="00F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40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40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Cs/>
      <w:iCs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TextoAbstand">
    <w:name w:val="NC Text o. Abstand"/>
    <w:basedOn w:val="Normal"/>
    <w:pPr>
      <w:spacing w:after="0"/>
    </w:pPr>
  </w:style>
  <w:style w:type="paragraph" w:customStyle="1" w:styleId="NCberschriftgross">
    <w:name w:val="NC Überschrift gross"/>
    <w:basedOn w:val="Normal"/>
    <w:next w:val="Normal"/>
    <w:pPr>
      <w:spacing w:before="600" w:after="360"/>
    </w:pPr>
    <w:rPr>
      <w:b/>
      <w:sz w:val="40"/>
    </w:rPr>
  </w:style>
  <w:style w:type="paragraph" w:customStyle="1" w:styleId="NCberschrift2ohneNummer">
    <w:name w:val="NC Überschrift 2 ohne Nummer"/>
    <w:basedOn w:val="Normal"/>
    <w:next w:val="Normal"/>
    <w:pPr>
      <w:spacing w:before="240" w:after="160"/>
    </w:pPr>
    <w:rPr>
      <w:b/>
      <w:sz w:val="26"/>
    </w:rPr>
  </w:style>
  <w:style w:type="paragraph" w:customStyle="1" w:styleId="NCberschrift4ohneNummer">
    <w:name w:val="NC Überschrift 4 ohne Nummer"/>
    <w:basedOn w:val="Normal"/>
    <w:next w:val="Normal"/>
    <w:pPr>
      <w:spacing w:before="200"/>
    </w:pPr>
    <w:rPr>
      <w:b/>
    </w:rPr>
  </w:style>
  <w:style w:type="paragraph" w:customStyle="1" w:styleId="TabelleStandard">
    <w:name w:val="Tabelle Standard"/>
    <w:basedOn w:val="Normal"/>
    <w:pPr>
      <w:spacing w:before="100" w:after="100"/>
      <w:jc w:val="center"/>
    </w:p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left" w:pos="1134"/>
        <w:tab w:val="right" w:leader="dot" w:pos="10196"/>
      </w:tabs>
      <w:ind w:left="56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10196"/>
      </w:tabs>
      <w:ind w:left="1134"/>
    </w:pPr>
    <w:rPr>
      <w:noProof/>
    </w:rPr>
  </w:style>
  <w:style w:type="paragraph" w:customStyle="1" w:styleId="NCberschriftEinzug1">
    <w:name w:val="NC Überschrift Einzug1"/>
    <w:basedOn w:val="Normal"/>
    <w:next w:val="NCTextEinzug1"/>
    <w:pPr>
      <w:numPr>
        <w:numId w:val="2"/>
      </w:numPr>
      <w:spacing w:before="480" w:after="280"/>
    </w:pPr>
    <w:rPr>
      <w:b/>
      <w:sz w:val="26"/>
    </w:rPr>
  </w:style>
  <w:style w:type="paragraph" w:customStyle="1" w:styleId="NCTextEinzug1">
    <w:name w:val="NC Text Einzug1"/>
    <w:basedOn w:val="Normal"/>
    <w:next w:val="Normal"/>
    <w:pPr>
      <w:ind w:left="454"/>
    </w:pPr>
  </w:style>
  <w:style w:type="paragraph" w:customStyle="1" w:styleId="NCberschriftEinzug2">
    <w:name w:val="NC Überschrift Einzug2"/>
    <w:basedOn w:val="Normal"/>
    <w:next w:val="NCTextEinzug2"/>
    <w:pPr>
      <w:numPr>
        <w:ilvl w:val="1"/>
        <w:numId w:val="3"/>
      </w:numPr>
      <w:tabs>
        <w:tab w:val="clear" w:pos="1191"/>
        <w:tab w:val="num" w:pos="1134"/>
      </w:tabs>
      <w:spacing w:before="240" w:after="160"/>
      <w:ind w:left="1134" w:hanging="680"/>
    </w:pPr>
  </w:style>
  <w:style w:type="paragraph" w:customStyle="1" w:styleId="NCTextEinzug2">
    <w:name w:val="NC Text Einzug2"/>
    <w:basedOn w:val="Normal"/>
    <w:next w:val="Normal"/>
    <w:pPr>
      <w:ind w:left="1134"/>
    </w:pPr>
  </w:style>
  <w:style w:type="paragraph" w:customStyle="1" w:styleId="NCberschriftEinzug3">
    <w:name w:val="NC Überschrift Einzug3"/>
    <w:basedOn w:val="Normal"/>
    <w:next w:val="NCTextEinzug3"/>
    <w:pPr>
      <w:numPr>
        <w:ilvl w:val="2"/>
        <w:numId w:val="4"/>
      </w:numPr>
      <w:tabs>
        <w:tab w:val="clear" w:pos="2041"/>
        <w:tab w:val="num" w:pos="1985"/>
      </w:tabs>
      <w:spacing w:before="240"/>
      <w:ind w:left="1985"/>
    </w:pPr>
  </w:style>
  <w:style w:type="paragraph" w:customStyle="1" w:styleId="NCTextEinzug3">
    <w:name w:val="NC Text Einzug3"/>
    <w:basedOn w:val="Normal"/>
    <w:next w:val="Normal"/>
    <w:pPr>
      <w:ind w:left="1985"/>
    </w:pPr>
  </w:style>
  <w:style w:type="paragraph" w:styleId="FootnoteText">
    <w:name w:val="footnote text"/>
    <w:basedOn w:val="Normal"/>
    <w:semiHidden/>
    <w:pPr>
      <w:spacing w:after="60"/>
    </w:pPr>
    <w:rPr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NCTextEinzug4">
    <w:name w:val="NC Text Einzug4"/>
    <w:basedOn w:val="Normal"/>
    <w:next w:val="Normal"/>
    <w:pPr>
      <w:ind w:left="2977"/>
    </w:pPr>
  </w:style>
  <w:style w:type="paragraph" w:customStyle="1" w:styleId="NCTitelBrief">
    <w:name w:val="NC Titel Brief"/>
    <w:basedOn w:val="Normal"/>
    <w:next w:val="Normal"/>
    <w:pPr>
      <w:spacing w:after="240"/>
    </w:pPr>
    <w:rPr>
      <w:b/>
    </w:rPr>
  </w:style>
  <w:style w:type="paragraph" w:customStyle="1" w:styleId="NCberschrift1ohneNummer">
    <w:name w:val="NC Überschrift 1 ohne Nummer"/>
    <w:basedOn w:val="Normal"/>
    <w:next w:val="Normal"/>
    <w:pPr>
      <w:spacing w:before="480" w:after="280"/>
    </w:pPr>
    <w:rPr>
      <w:b/>
      <w:sz w:val="28"/>
    </w:rPr>
  </w:style>
  <w:style w:type="paragraph" w:customStyle="1" w:styleId="NCberschrift3ohneNummer">
    <w:name w:val="NC Überschrift 3 ohne Nummer"/>
    <w:basedOn w:val="Normal"/>
    <w:next w:val="Normal"/>
    <w:pPr>
      <w:spacing w:before="240"/>
    </w:pPr>
    <w:rPr>
      <w:b/>
    </w:rPr>
  </w:style>
  <w:style w:type="paragraph" w:customStyle="1" w:styleId="NCberschriftEinzug4">
    <w:name w:val="NC Überschrift Einzug4"/>
    <w:basedOn w:val="Normal"/>
    <w:next w:val="NCTextEinzug4"/>
    <w:pPr>
      <w:numPr>
        <w:ilvl w:val="3"/>
        <w:numId w:val="5"/>
      </w:numPr>
      <w:tabs>
        <w:tab w:val="clear" w:pos="3121"/>
        <w:tab w:val="num" w:pos="2977"/>
      </w:tabs>
      <w:spacing w:before="200"/>
      <w:ind w:left="2977" w:hanging="993"/>
    </w:pPr>
  </w:style>
  <w:style w:type="paragraph" w:customStyle="1" w:styleId="NCberschriftmitNr1">
    <w:name w:val="NC Überschrift mit Nr.1"/>
    <w:basedOn w:val="Normal"/>
    <w:next w:val="NCTextNrEinzug18mm"/>
    <w:pPr>
      <w:numPr>
        <w:numId w:val="6"/>
      </w:numPr>
      <w:spacing w:before="480" w:after="280"/>
    </w:pPr>
    <w:rPr>
      <w:b/>
      <w:sz w:val="28"/>
    </w:rPr>
  </w:style>
  <w:style w:type="paragraph" w:customStyle="1" w:styleId="NCberschriftmitNr2">
    <w:name w:val="NC Überschrift mit Nr.2"/>
    <w:basedOn w:val="Normal"/>
    <w:next w:val="NCTextNrEinzug18mm"/>
    <w:pPr>
      <w:numPr>
        <w:ilvl w:val="1"/>
        <w:numId w:val="7"/>
      </w:numPr>
      <w:spacing w:before="240" w:after="160"/>
    </w:pPr>
    <w:rPr>
      <w:b/>
      <w:bCs/>
    </w:rPr>
  </w:style>
  <w:style w:type="paragraph" w:customStyle="1" w:styleId="NCberschriftmitNr3">
    <w:name w:val="NC Überschrift mit Nr.3"/>
    <w:basedOn w:val="Normal"/>
    <w:next w:val="NCTextNrEinzug18mm"/>
    <w:pPr>
      <w:numPr>
        <w:ilvl w:val="2"/>
        <w:numId w:val="8"/>
      </w:numPr>
      <w:spacing w:before="240"/>
    </w:pPr>
  </w:style>
  <w:style w:type="paragraph" w:customStyle="1" w:styleId="NCberschriftmitNr4">
    <w:name w:val="NC Überschrift mit Nr.4"/>
    <w:basedOn w:val="Normal"/>
    <w:next w:val="NCTextNrEinzug18mm"/>
    <w:pPr>
      <w:numPr>
        <w:ilvl w:val="3"/>
        <w:numId w:val="9"/>
      </w:numPr>
      <w:spacing w:before="200"/>
    </w:pPr>
  </w:style>
  <w:style w:type="paragraph" w:styleId="BodyText">
    <w:name w:val="Body Text"/>
    <w:basedOn w:val="Normal"/>
    <w:semiHidden/>
    <w:pPr>
      <w:spacing w:after="60"/>
      <w:ind w:left="567"/>
    </w:pPr>
    <w:rPr>
      <w:sz w:val="20"/>
      <w:lang w:eastAsia="en-US"/>
    </w:rPr>
  </w:style>
  <w:style w:type="paragraph" w:styleId="TOC4">
    <w:name w:val="toc 4"/>
    <w:basedOn w:val="Normal"/>
    <w:next w:val="Normal"/>
    <w:autoRedefine/>
    <w:semiHidden/>
    <w:pPr>
      <w:tabs>
        <w:tab w:val="left" w:pos="2835"/>
        <w:tab w:val="right" w:leader="dot" w:pos="10196"/>
      </w:tabs>
      <w:ind w:left="1985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NCTextNrEinzug18mm">
    <w:name w:val="NC Text Nr Einzug 18 mm"/>
    <w:basedOn w:val="Normal"/>
    <w:pPr>
      <w:ind w:left="102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7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3795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/>
    </w:pPr>
    <w:rPr>
      <w:sz w:val="24"/>
      <w:lang w:eastAsia="de-DE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40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400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Cs/>
      <w:iCs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TextoAbstand">
    <w:name w:val="NC Text o. Abstand"/>
    <w:basedOn w:val="Normal"/>
    <w:pPr>
      <w:spacing w:after="0"/>
    </w:pPr>
  </w:style>
  <w:style w:type="paragraph" w:customStyle="1" w:styleId="NCberschriftgross">
    <w:name w:val="NC Überschrift gross"/>
    <w:basedOn w:val="Normal"/>
    <w:next w:val="Normal"/>
    <w:pPr>
      <w:spacing w:before="600" w:after="360"/>
    </w:pPr>
    <w:rPr>
      <w:b/>
      <w:sz w:val="40"/>
    </w:rPr>
  </w:style>
  <w:style w:type="paragraph" w:customStyle="1" w:styleId="NCberschrift2ohneNummer">
    <w:name w:val="NC Überschrift 2 ohne Nummer"/>
    <w:basedOn w:val="Normal"/>
    <w:next w:val="Normal"/>
    <w:pPr>
      <w:spacing w:before="240" w:after="160"/>
    </w:pPr>
    <w:rPr>
      <w:b/>
      <w:sz w:val="26"/>
    </w:rPr>
  </w:style>
  <w:style w:type="paragraph" w:customStyle="1" w:styleId="NCberschrift4ohneNummer">
    <w:name w:val="NC Überschrift 4 ohne Nummer"/>
    <w:basedOn w:val="Normal"/>
    <w:next w:val="Normal"/>
    <w:pPr>
      <w:spacing w:before="200"/>
    </w:pPr>
    <w:rPr>
      <w:b/>
    </w:rPr>
  </w:style>
  <w:style w:type="paragraph" w:customStyle="1" w:styleId="TabelleStandard">
    <w:name w:val="Tabelle Standard"/>
    <w:basedOn w:val="Normal"/>
    <w:pPr>
      <w:spacing w:before="100" w:after="100"/>
      <w:jc w:val="center"/>
    </w:p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tabs>
        <w:tab w:val="left" w:pos="1134"/>
        <w:tab w:val="right" w:leader="dot" w:pos="10196"/>
      </w:tabs>
      <w:ind w:left="56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985"/>
        <w:tab w:val="right" w:leader="dot" w:pos="10196"/>
      </w:tabs>
      <w:ind w:left="1134"/>
    </w:pPr>
    <w:rPr>
      <w:noProof/>
    </w:rPr>
  </w:style>
  <w:style w:type="paragraph" w:customStyle="1" w:styleId="NCberschriftEinzug1">
    <w:name w:val="NC Überschrift Einzug1"/>
    <w:basedOn w:val="Normal"/>
    <w:next w:val="NCTextEinzug1"/>
    <w:pPr>
      <w:numPr>
        <w:numId w:val="2"/>
      </w:numPr>
      <w:spacing w:before="480" w:after="280"/>
    </w:pPr>
    <w:rPr>
      <w:b/>
      <w:sz w:val="26"/>
    </w:rPr>
  </w:style>
  <w:style w:type="paragraph" w:customStyle="1" w:styleId="NCTextEinzug1">
    <w:name w:val="NC Text Einzug1"/>
    <w:basedOn w:val="Normal"/>
    <w:next w:val="Normal"/>
    <w:pPr>
      <w:ind w:left="454"/>
    </w:pPr>
  </w:style>
  <w:style w:type="paragraph" w:customStyle="1" w:styleId="NCberschriftEinzug2">
    <w:name w:val="NC Überschrift Einzug2"/>
    <w:basedOn w:val="Normal"/>
    <w:next w:val="NCTextEinzug2"/>
    <w:pPr>
      <w:numPr>
        <w:ilvl w:val="1"/>
        <w:numId w:val="3"/>
      </w:numPr>
      <w:tabs>
        <w:tab w:val="clear" w:pos="1191"/>
        <w:tab w:val="num" w:pos="1134"/>
      </w:tabs>
      <w:spacing w:before="240" w:after="160"/>
      <w:ind w:left="1134" w:hanging="680"/>
    </w:pPr>
  </w:style>
  <w:style w:type="paragraph" w:customStyle="1" w:styleId="NCTextEinzug2">
    <w:name w:val="NC Text Einzug2"/>
    <w:basedOn w:val="Normal"/>
    <w:next w:val="Normal"/>
    <w:pPr>
      <w:ind w:left="1134"/>
    </w:pPr>
  </w:style>
  <w:style w:type="paragraph" w:customStyle="1" w:styleId="NCberschriftEinzug3">
    <w:name w:val="NC Überschrift Einzug3"/>
    <w:basedOn w:val="Normal"/>
    <w:next w:val="NCTextEinzug3"/>
    <w:pPr>
      <w:numPr>
        <w:ilvl w:val="2"/>
        <w:numId w:val="4"/>
      </w:numPr>
      <w:tabs>
        <w:tab w:val="clear" w:pos="2041"/>
        <w:tab w:val="num" w:pos="1985"/>
      </w:tabs>
      <w:spacing w:before="240"/>
      <w:ind w:left="1985"/>
    </w:pPr>
  </w:style>
  <w:style w:type="paragraph" w:customStyle="1" w:styleId="NCTextEinzug3">
    <w:name w:val="NC Text Einzug3"/>
    <w:basedOn w:val="Normal"/>
    <w:next w:val="Normal"/>
    <w:pPr>
      <w:ind w:left="1985"/>
    </w:pPr>
  </w:style>
  <w:style w:type="paragraph" w:styleId="FootnoteText">
    <w:name w:val="footnote text"/>
    <w:basedOn w:val="Normal"/>
    <w:semiHidden/>
    <w:pPr>
      <w:spacing w:after="60"/>
    </w:pPr>
    <w:rPr>
      <w:sz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NCTextEinzug4">
    <w:name w:val="NC Text Einzug4"/>
    <w:basedOn w:val="Normal"/>
    <w:next w:val="Normal"/>
    <w:pPr>
      <w:ind w:left="2977"/>
    </w:pPr>
  </w:style>
  <w:style w:type="paragraph" w:customStyle="1" w:styleId="NCTitelBrief">
    <w:name w:val="NC Titel Brief"/>
    <w:basedOn w:val="Normal"/>
    <w:next w:val="Normal"/>
    <w:pPr>
      <w:spacing w:after="240"/>
    </w:pPr>
    <w:rPr>
      <w:b/>
    </w:rPr>
  </w:style>
  <w:style w:type="paragraph" w:customStyle="1" w:styleId="NCberschrift1ohneNummer">
    <w:name w:val="NC Überschrift 1 ohne Nummer"/>
    <w:basedOn w:val="Normal"/>
    <w:next w:val="Normal"/>
    <w:pPr>
      <w:spacing w:before="480" w:after="280"/>
    </w:pPr>
    <w:rPr>
      <w:b/>
      <w:sz w:val="28"/>
    </w:rPr>
  </w:style>
  <w:style w:type="paragraph" w:customStyle="1" w:styleId="NCberschrift3ohneNummer">
    <w:name w:val="NC Überschrift 3 ohne Nummer"/>
    <w:basedOn w:val="Normal"/>
    <w:next w:val="Normal"/>
    <w:pPr>
      <w:spacing w:before="240"/>
    </w:pPr>
    <w:rPr>
      <w:b/>
    </w:rPr>
  </w:style>
  <w:style w:type="paragraph" w:customStyle="1" w:styleId="NCberschriftEinzug4">
    <w:name w:val="NC Überschrift Einzug4"/>
    <w:basedOn w:val="Normal"/>
    <w:next w:val="NCTextEinzug4"/>
    <w:pPr>
      <w:numPr>
        <w:ilvl w:val="3"/>
        <w:numId w:val="5"/>
      </w:numPr>
      <w:tabs>
        <w:tab w:val="clear" w:pos="3121"/>
        <w:tab w:val="num" w:pos="2977"/>
      </w:tabs>
      <w:spacing w:before="200"/>
      <w:ind w:left="2977" w:hanging="993"/>
    </w:pPr>
  </w:style>
  <w:style w:type="paragraph" w:customStyle="1" w:styleId="NCberschriftmitNr1">
    <w:name w:val="NC Überschrift mit Nr.1"/>
    <w:basedOn w:val="Normal"/>
    <w:next w:val="NCTextNrEinzug18mm"/>
    <w:pPr>
      <w:numPr>
        <w:numId w:val="6"/>
      </w:numPr>
      <w:spacing w:before="480" w:after="280"/>
    </w:pPr>
    <w:rPr>
      <w:b/>
      <w:sz w:val="28"/>
    </w:rPr>
  </w:style>
  <w:style w:type="paragraph" w:customStyle="1" w:styleId="NCberschriftmitNr2">
    <w:name w:val="NC Überschrift mit Nr.2"/>
    <w:basedOn w:val="Normal"/>
    <w:next w:val="NCTextNrEinzug18mm"/>
    <w:pPr>
      <w:numPr>
        <w:ilvl w:val="1"/>
        <w:numId w:val="7"/>
      </w:numPr>
      <w:spacing w:before="240" w:after="160"/>
    </w:pPr>
    <w:rPr>
      <w:b/>
      <w:bCs/>
    </w:rPr>
  </w:style>
  <w:style w:type="paragraph" w:customStyle="1" w:styleId="NCberschriftmitNr3">
    <w:name w:val="NC Überschrift mit Nr.3"/>
    <w:basedOn w:val="Normal"/>
    <w:next w:val="NCTextNrEinzug18mm"/>
    <w:pPr>
      <w:numPr>
        <w:ilvl w:val="2"/>
        <w:numId w:val="8"/>
      </w:numPr>
      <w:spacing w:before="240"/>
    </w:pPr>
  </w:style>
  <w:style w:type="paragraph" w:customStyle="1" w:styleId="NCberschriftmitNr4">
    <w:name w:val="NC Überschrift mit Nr.4"/>
    <w:basedOn w:val="Normal"/>
    <w:next w:val="NCTextNrEinzug18mm"/>
    <w:pPr>
      <w:numPr>
        <w:ilvl w:val="3"/>
        <w:numId w:val="9"/>
      </w:numPr>
      <w:spacing w:before="200"/>
    </w:pPr>
  </w:style>
  <w:style w:type="paragraph" w:styleId="BodyText">
    <w:name w:val="Body Text"/>
    <w:basedOn w:val="Normal"/>
    <w:semiHidden/>
    <w:pPr>
      <w:spacing w:after="60"/>
      <w:ind w:left="567"/>
    </w:pPr>
    <w:rPr>
      <w:sz w:val="20"/>
      <w:lang w:eastAsia="en-US"/>
    </w:rPr>
  </w:style>
  <w:style w:type="paragraph" w:styleId="TOC4">
    <w:name w:val="toc 4"/>
    <w:basedOn w:val="Normal"/>
    <w:next w:val="Normal"/>
    <w:autoRedefine/>
    <w:semiHidden/>
    <w:pPr>
      <w:tabs>
        <w:tab w:val="left" w:pos="2835"/>
        <w:tab w:val="right" w:leader="dot" w:pos="10196"/>
      </w:tabs>
      <w:ind w:left="1985"/>
    </w:pPr>
    <w:rPr>
      <w:noProof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NCTextNrEinzug18mm">
    <w:name w:val="NC Text Nr Einzug 18 mm"/>
    <w:basedOn w:val="Normal"/>
    <w:pPr>
      <w:ind w:left="1021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7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3795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loudStorage\Dropbox\PmQm\Review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Reviewprotokoll.dot</Template>
  <TotalTime>0</TotalTime>
  <Pages>5</Pages>
  <Words>406</Words>
  <Characters>2564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N-Consulting</Company>
  <LinksUpToDate>false</LinksUpToDate>
  <CharactersWithSpaces>2965</CharactersWithSpaces>
  <SharedDoc>false</SharedDoc>
  <HLinks>
    <vt:vector size="30" baseType="variant"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_Toc509998519</vt:lpwstr>
      </vt:variant>
      <vt:variant>
        <vt:i4>1507376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_Toc509998518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_Toc509998517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_Toc509998516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_Toc509998515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Kretschmar</dc:creator>
  <cp:lastModifiedBy>Lukas Kretschmar</cp:lastModifiedBy>
  <cp:revision>9</cp:revision>
  <cp:lastPrinted>2001-04-09T13:47:00Z</cp:lastPrinted>
  <dcterms:created xsi:type="dcterms:W3CDTF">2012-12-06T12:36:00Z</dcterms:created>
  <dcterms:modified xsi:type="dcterms:W3CDTF">2012-12-06T14:08:00Z</dcterms:modified>
</cp:coreProperties>
</file>