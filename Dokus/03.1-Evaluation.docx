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CE580A" w:rsidP="00F20A42">
            <w:pPr>
              <w:pStyle w:val="Titel"/>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 xml:space="preserve">Renato </w:t>
            </w:r>
            <w:proofErr w:type="spellStart"/>
            <w:r>
              <w:t>Bosshart</w:t>
            </w:r>
            <w:proofErr w:type="spellEnd"/>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2A4170" w:rsidRDefault="000302C6">
      <w:pPr>
        <w:pStyle w:val="Verzeichnis1"/>
        <w:rPr>
          <w:rFonts w:asciiTheme="minorHAnsi" w:eastAsiaTheme="minorEastAsia" w:hAnsiTheme="minorHAnsi" w:cstheme="minorBidi"/>
          <w:szCs w:val="22"/>
          <w:lang w:eastAsia="de-CH"/>
        </w:rPr>
      </w:pPr>
      <w:r w:rsidRPr="000302C6">
        <w:rPr>
          <w:b/>
          <w:szCs w:val="28"/>
          <w:lang w:val="de-DE"/>
        </w:rPr>
        <w:fldChar w:fldCharType="begin"/>
      </w:r>
      <w:r w:rsidR="00763883" w:rsidRPr="00C32EA9">
        <w:instrText xml:space="preserve"> TOC \o "1-3" \h \z \u </w:instrText>
      </w:r>
      <w:r w:rsidRPr="000302C6">
        <w:rPr>
          <w:b/>
          <w:szCs w:val="28"/>
          <w:lang w:val="de-DE"/>
        </w:rPr>
        <w:fldChar w:fldCharType="separate"/>
      </w:r>
      <w:hyperlink w:anchor="_Toc336864915" w:history="1">
        <w:r w:rsidR="002A4170" w:rsidRPr="00ED16EC">
          <w:rPr>
            <w:rStyle w:val="Hyperlink"/>
          </w:rPr>
          <w:t>1.</w:t>
        </w:r>
        <w:r w:rsidR="002A4170">
          <w:rPr>
            <w:rFonts w:asciiTheme="minorHAnsi" w:eastAsiaTheme="minorEastAsia" w:hAnsiTheme="minorHAnsi" w:cstheme="minorBidi"/>
            <w:szCs w:val="22"/>
            <w:lang w:eastAsia="de-CH"/>
          </w:rPr>
          <w:tab/>
        </w:r>
        <w:r w:rsidR="002A4170" w:rsidRPr="00ED16EC">
          <w:rPr>
            <w:rStyle w:val="Hyperlink"/>
          </w:rPr>
          <w:t>Anforderungskriterien</w:t>
        </w:r>
        <w:r w:rsidR="002A4170">
          <w:rPr>
            <w:webHidden/>
          </w:rPr>
          <w:tab/>
        </w:r>
        <w:r>
          <w:rPr>
            <w:webHidden/>
          </w:rPr>
          <w:fldChar w:fldCharType="begin"/>
        </w:r>
        <w:r w:rsidR="002A4170">
          <w:rPr>
            <w:webHidden/>
          </w:rPr>
          <w:instrText xml:space="preserve"> PAGEREF _Toc336864915 \h </w:instrText>
        </w:r>
        <w:r>
          <w:rPr>
            <w:webHidden/>
          </w:rPr>
        </w:r>
        <w:r>
          <w:rPr>
            <w:webHidden/>
          </w:rPr>
          <w:fldChar w:fldCharType="separate"/>
        </w:r>
        <w:r w:rsidR="002A4170">
          <w:rPr>
            <w:webHidden/>
          </w:rPr>
          <w:t>4</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16" w:history="1">
        <w:r w:rsidR="002A4170" w:rsidRPr="00ED16EC">
          <w:rPr>
            <w:rStyle w:val="Hyperlink"/>
          </w:rPr>
          <w:t>1.1</w:t>
        </w:r>
        <w:r w:rsidR="002A4170">
          <w:rPr>
            <w:rFonts w:asciiTheme="minorHAnsi" w:eastAsiaTheme="minorEastAsia" w:hAnsiTheme="minorHAnsi" w:cstheme="minorBidi"/>
            <w:szCs w:val="22"/>
            <w:lang w:eastAsia="de-CH"/>
          </w:rPr>
          <w:tab/>
        </w:r>
        <w:r w:rsidR="002A4170" w:rsidRPr="00ED16EC">
          <w:rPr>
            <w:rStyle w:val="Hyperlink"/>
          </w:rPr>
          <w:t>Umfeld</w:t>
        </w:r>
        <w:r w:rsidR="002A4170">
          <w:rPr>
            <w:webHidden/>
          </w:rPr>
          <w:tab/>
        </w:r>
        <w:r>
          <w:rPr>
            <w:webHidden/>
          </w:rPr>
          <w:fldChar w:fldCharType="begin"/>
        </w:r>
        <w:r w:rsidR="002A4170">
          <w:rPr>
            <w:webHidden/>
          </w:rPr>
          <w:instrText xml:space="preserve"> PAGEREF _Toc336864916 \h </w:instrText>
        </w:r>
        <w:r>
          <w:rPr>
            <w:webHidden/>
          </w:rPr>
        </w:r>
        <w:r>
          <w:rPr>
            <w:webHidden/>
          </w:rPr>
          <w:fldChar w:fldCharType="separate"/>
        </w:r>
        <w:r w:rsidR="002A4170">
          <w:rPr>
            <w:webHidden/>
          </w:rPr>
          <w:t>4</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17" w:history="1">
        <w:r w:rsidR="002A4170" w:rsidRPr="00ED16EC">
          <w:rPr>
            <w:rStyle w:val="Hyperlink"/>
          </w:rPr>
          <w:t>1.1.1</w:t>
        </w:r>
        <w:r w:rsidR="002A4170">
          <w:rPr>
            <w:rFonts w:asciiTheme="minorHAnsi" w:eastAsiaTheme="minorEastAsia" w:hAnsiTheme="minorHAnsi" w:cstheme="minorBidi"/>
            <w:szCs w:val="22"/>
            <w:lang w:eastAsia="de-CH"/>
          </w:rPr>
          <w:tab/>
        </w:r>
        <w:r w:rsidR="002A4170" w:rsidRPr="00ED16EC">
          <w:rPr>
            <w:rStyle w:val="Hyperlink"/>
          </w:rPr>
          <w:t>Störfaktoren</w:t>
        </w:r>
        <w:r w:rsidR="002A4170">
          <w:rPr>
            <w:webHidden/>
          </w:rPr>
          <w:tab/>
        </w:r>
        <w:r>
          <w:rPr>
            <w:webHidden/>
          </w:rPr>
          <w:fldChar w:fldCharType="begin"/>
        </w:r>
        <w:r w:rsidR="002A4170">
          <w:rPr>
            <w:webHidden/>
          </w:rPr>
          <w:instrText xml:space="preserve"> PAGEREF _Toc336864917 \h </w:instrText>
        </w:r>
        <w:r>
          <w:rPr>
            <w:webHidden/>
          </w:rPr>
        </w:r>
        <w:r>
          <w:rPr>
            <w:webHidden/>
          </w:rPr>
          <w:fldChar w:fldCharType="separate"/>
        </w:r>
        <w:r w:rsidR="002A4170">
          <w:rPr>
            <w:webHidden/>
          </w:rPr>
          <w:t>4</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18" w:history="1">
        <w:r w:rsidR="002A4170" w:rsidRPr="00ED16EC">
          <w:rPr>
            <w:rStyle w:val="Hyperlink"/>
          </w:rPr>
          <w:t>1.2</w:t>
        </w:r>
        <w:r w:rsidR="002A4170">
          <w:rPr>
            <w:rFonts w:asciiTheme="minorHAnsi" w:eastAsiaTheme="minorEastAsia" w:hAnsiTheme="minorHAnsi" w:cstheme="minorBidi"/>
            <w:szCs w:val="22"/>
            <w:lang w:eastAsia="de-CH"/>
          </w:rPr>
          <w:tab/>
        </w:r>
        <w:r w:rsidR="002A4170" w:rsidRPr="00ED16EC">
          <w:rPr>
            <w:rStyle w:val="Hyperlink"/>
          </w:rPr>
          <w:t>Anforderungen</w:t>
        </w:r>
        <w:r w:rsidR="002A4170">
          <w:rPr>
            <w:webHidden/>
          </w:rPr>
          <w:tab/>
        </w:r>
        <w:r>
          <w:rPr>
            <w:webHidden/>
          </w:rPr>
          <w:fldChar w:fldCharType="begin"/>
        </w:r>
        <w:r w:rsidR="002A4170">
          <w:rPr>
            <w:webHidden/>
          </w:rPr>
          <w:instrText xml:space="preserve"> PAGEREF _Toc336864918 \h </w:instrText>
        </w:r>
        <w:r>
          <w:rPr>
            <w:webHidden/>
          </w:rPr>
        </w:r>
        <w:r>
          <w:rPr>
            <w:webHidden/>
          </w:rPr>
          <w:fldChar w:fldCharType="separate"/>
        </w:r>
        <w:r w:rsidR="002A4170">
          <w:rPr>
            <w:webHidden/>
          </w:rPr>
          <w:t>4</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19" w:history="1">
        <w:r w:rsidR="002A4170" w:rsidRPr="00ED16EC">
          <w:rPr>
            <w:rStyle w:val="Hyperlink"/>
          </w:rPr>
          <w:t>1.2.1</w:t>
        </w:r>
        <w:r w:rsidR="002A4170">
          <w:rPr>
            <w:rFonts w:asciiTheme="minorHAnsi" w:eastAsiaTheme="minorEastAsia" w:hAnsiTheme="minorHAnsi" w:cstheme="minorBidi"/>
            <w:szCs w:val="22"/>
            <w:lang w:eastAsia="de-CH"/>
          </w:rPr>
          <w:tab/>
        </w:r>
        <w:r w:rsidR="002A4170" w:rsidRPr="00ED16EC">
          <w:rPr>
            <w:rStyle w:val="Hyperlink"/>
          </w:rPr>
          <w:t>Umgebung</w:t>
        </w:r>
        <w:r w:rsidR="002A4170">
          <w:rPr>
            <w:webHidden/>
          </w:rPr>
          <w:tab/>
        </w:r>
        <w:r>
          <w:rPr>
            <w:webHidden/>
          </w:rPr>
          <w:fldChar w:fldCharType="begin"/>
        </w:r>
        <w:r w:rsidR="002A4170">
          <w:rPr>
            <w:webHidden/>
          </w:rPr>
          <w:instrText xml:space="preserve"> PAGEREF _Toc336864919 \h </w:instrText>
        </w:r>
        <w:r>
          <w:rPr>
            <w:webHidden/>
          </w:rPr>
        </w:r>
        <w:r>
          <w:rPr>
            <w:webHidden/>
          </w:rPr>
          <w:fldChar w:fldCharType="separate"/>
        </w:r>
        <w:r w:rsidR="002A4170">
          <w:rPr>
            <w:webHidden/>
          </w:rPr>
          <w:t>4</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20" w:history="1">
        <w:r w:rsidR="002A4170" w:rsidRPr="00ED16EC">
          <w:rPr>
            <w:rStyle w:val="Hyperlink"/>
          </w:rPr>
          <w:t>1.2.2</w:t>
        </w:r>
        <w:r w:rsidR="002A4170">
          <w:rPr>
            <w:rFonts w:asciiTheme="minorHAnsi" w:eastAsiaTheme="minorEastAsia" w:hAnsiTheme="minorHAnsi" w:cstheme="minorBidi"/>
            <w:szCs w:val="22"/>
            <w:lang w:eastAsia="de-CH"/>
          </w:rPr>
          <w:tab/>
        </w:r>
        <w:r w:rsidR="002A4170" w:rsidRPr="00ED16EC">
          <w:rPr>
            <w:rStyle w:val="Hyperlink"/>
          </w:rPr>
          <w:t>Workflow</w:t>
        </w:r>
        <w:r w:rsidR="002A4170">
          <w:rPr>
            <w:webHidden/>
          </w:rPr>
          <w:tab/>
        </w:r>
        <w:r>
          <w:rPr>
            <w:webHidden/>
          </w:rPr>
          <w:fldChar w:fldCharType="begin"/>
        </w:r>
        <w:r w:rsidR="002A4170">
          <w:rPr>
            <w:webHidden/>
          </w:rPr>
          <w:instrText xml:space="preserve"> PAGEREF _Toc336864920 \h </w:instrText>
        </w:r>
        <w:r>
          <w:rPr>
            <w:webHidden/>
          </w:rPr>
        </w:r>
        <w:r>
          <w:rPr>
            <w:webHidden/>
          </w:rPr>
          <w:fldChar w:fldCharType="separate"/>
        </w:r>
        <w:r w:rsidR="002A4170">
          <w:rPr>
            <w:webHidden/>
          </w:rPr>
          <w:t>4</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21" w:history="1">
        <w:r w:rsidR="002A4170" w:rsidRPr="00ED16EC">
          <w:rPr>
            <w:rStyle w:val="Hyperlink"/>
          </w:rPr>
          <w:t>1.2.3</w:t>
        </w:r>
        <w:r w:rsidR="002A4170">
          <w:rPr>
            <w:rFonts w:asciiTheme="minorHAnsi" w:eastAsiaTheme="minorEastAsia" w:hAnsiTheme="minorHAnsi" w:cstheme="minorBidi"/>
            <w:szCs w:val="22"/>
            <w:lang w:eastAsia="de-CH"/>
          </w:rPr>
          <w:tab/>
        </w:r>
        <w:r w:rsidR="002A4170" w:rsidRPr="00ED16EC">
          <w:rPr>
            <w:rStyle w:val="Hyperlink"/>
          </w:rPr>
          <w:t>Auswertung Realisierbarkeit</w:t>
        </w:r>
        <w:r w:rsidR="002A4170">
          <w:rPr>
            <w:webHidden/>
          </w:rPr>
          <w:tab/>
        </w:r>
        <w:r>
          <w:rPr>
            <w:webHidden/>
          </w:rPr>
          <w:fldChar w:fldCharType="begin"/>
        </w:r>
        <w:r w:rsidR="002A4170">
          <w:rPr>
            <w:webHidden/>
          </w:rPr>
          <w:instrText xml:space="preserve"> PAGEREF _Toc336864921 \h </w:instrText>
        </w:r>
        <w:r>
          <w:rPr>
            <w:webHidden/>
          </w:rPr>
        </w:r>
        <w:r>
          <w:rPr>
            <w:webHidden/>
          </w:rPr>
          <w:fldChar w:fldCharType="separate"/>
        </w:r>
        <w:r w:rsidR="002A4170">
          <w:rPr>
            <w:webHidden/>
          </w:rPr>
          <w:t>5</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22" w:history="1">
        <w:r w:rsidR="002A4170" w:rsidRPr="00ED16EC">
          <w:rPr>
            <w:rStyle w:val="Hyperlink"/>
          </w:rPr>
          <w:t>1.3</w:t>
        </w:r>
        <w:r w:rsidR="002A4170">
          <w:rPr>
            <w:rFonts w:asciiTheme="minorHAnsi" w:eastAsiaTheme="minorEastAsia" w:hAnsiTheme="minorHAnsi" w:cstheme="minorBidi"/>
            <w:szCs w:val="22"/>
            <w:lang w:eastAsia="de-CH"/>
          </w:rPr>
          <w:tab/>
        </w:r>
        <w:r w:rsidR="002A4170" w:rsidRPr="00ED16EC">
          <w:rPr>
            <w:rStyle w:val="Hyperlink"/>
          </w:rPr>
          <w:t>Erweiterungen</w:t>
        </w:r>
        <w:r w:rsidR="002A4170">
          <w:rPr>
            <w:webHidden/>
          </w:rPr>
          <w:tab/>
        </w:r>
        <w:r>
          <w:rPr>
            <w:webHidden/>
          </w:rPr>
          <w:fldChar w:fldCharType="begin"/>
        </w:r>
        <w:r w:rsidR="002A4170">
          <w:rPr>
            <w:webHidden/>
          </w:rPr>
          <w:instrText xml:space="preserve"> PAGEREF _Toc336864922 \h </w:instrText>
        </w:r>
        <w:r>
          <w:rPr>
            <w:webHidden/>
          </w:rPr>
        </w:r>
        <w:r>
          <w:rPr>
            <w:webHidden/>
          </w:rPr>
          <w:fldChar w:fldCharType="separate"/>
        </w:r>
        <w:r w:rsidR="002A4170">
          <w:rPr>
            <w:webHidden/>
          </w:rPr>
          <w:t>5</w:t>
        </w:r>
        <w:r>
          <w:rPr>
            <w:webHidden/>
          </w:rPr>
          <w:fldChar w:fldCharType="end"/>
        </w:r>
      </w:hyperlink>
    </w:p>
    <w:p w:rsidR="002A4170" w:rsidRDefault="000302C6">
      <w:pPr>
        <w:pStyle w:val="Verzeichnis1"/>
        <w:rPr>
          <w:rFonts w:asciiTheme="minorHAnsi" w:eastAsiaTheme="minorEastAsia" w:hAnsiTheme="minorHAnsi" w:cstheme="minorBidi"/>
          <w:szCs w:val="22"/>
          <w:lang w:eastAsia="de-CH"/>
        </w:rPr>
      </w:pPr>
      <w:hyperlink w:anchor="_Toc336864923" w:history="1">
        <w:r w:rsidR="002A4170" w:rsidRPr="00ED16EC">
          <w:rPr>
            <w:rStyle w:val="Hyperlink"/>
          </w:rPr>
          <w:t>2.</w:t>
        </w:r>
        <w:r w:rsidR="002A4170">
          <w:rPr>
            <w:rFonts w:asciiTheme="minorHAnsi" w:eastAsiaTheme="minorEastAsia" w:hAnsiTheme="minorHAnsi" w:cstheme="minorBidi"/>
            <w:szCs w:val="22"/>
            <w:lang w:eastAsia="de-CH"/>
          </w:rPr>
          <w:tab/>
        </w:r>
        <w:r w:rsidR="002A4170" w:rsidRPr="00ED16EC">
          <w:rPr>
            <w:rStyle w:val="Hyperlink"/>
          </w:rPr>
          <w:t>Gesten</w:t>
        </w:r>
        <w:r w:rsidR="002A4170">
          <w:rPr>
            <w:webHidden/>
          </w:rPr>
          <w:tab/>
        </w:r>
        <w:r>
          <w:rPr>
            <w:webHidden/>
          </w:rPr>
          <w:fldChar w:fldCharType="begin"/>
        </w:r>
        <w:r w:rsidR="002A4170">
          <w:rPr>
            <w:webHidden/>
          </w:rPr>
          <w:instrText xml:space="preserve"> PAGEREF _Toc336864923 \h </w:instrText>
        </w:r>
        <w:r>
          <w:rPr>
            <w:webHidden/>
          </w:rPr>
        </w:r>
        <w:r>
          <w:rPr>
            <w:webHidden/>
          </w:rPr>
          <w:fldChar w:fldCharType="separate"/>
        </w:r>
        <w:r w:rsidR="002A4170">
          <w:rPr>
            <w:webHidden/>
          </w:rPr>
          <w:t>5</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24" w:history="1">
        <w:r w:rsidR="002A4170" w:rsidRPr="00ED16EC">
          <w:rPr>
            <w:rStyle w:val="Hyperlink"/>
          </w:rPr>
          <w:t>2.1</w:t>
        </w:r>
        <w:r w:rsidR="002A4170">
          <w:rPr>
            <w:rFonts w:asciiTheme="minorHAnsi" w:eastAsiaTheme="minorEastAsia" w:hAnsiTheme="minorHAnsi" w:cstheme="minorBidi"/>
            <w:szCs w:val="22"/>
            <w:lang w:eastAsia="de-CH"/>
          </w:rPr>
          <w:tab/>
        </w:r>
        <w:r w:rsidR="002A4170" w:rsidRPr="00ED16EC">
          <w:rPr>
            <w:rStyle w:val="Hyperlink"/>
          </w:rPr>
          <w:t>Benutzte Gesten anderer Produkte und Projekte</w:t>
        </w:r>
        <w:r w:rsidR="002A4170">
          <w:rPr>
            <w:webHidden/>
          </w:rPr>
          <w:tab/>
        </w:r>
        <w:r>
          <w:rPr>
            <w:webHidden/>
          </w:rPr>
          <w:fldChar w:fldCharType="begin"/>
        </w:r>
        <w:r w:rsidR="002A4170">
          <w:rPr>
            <w:webHidden/>
          </w:rPr>
          <w:instrText xml:space="preserve"> PAGEREF _Toc336864924 \h </w:instrText>
        </w:r>
        <w:r>
          <w:rPr>
            <w:webHidden/>
          </w:rPr>
        </w:r>
        <w:r>
          <w:rPr>
            <w:webHidden/>
          </w:rPr>
          <w:fldChar w:fldCharType="separate"/>
        </w:r>
        <w:r w:rsidR="002A4170">
          <w:rPr>
            <w:webHidden/>
          </w:rPr>
          <w:t>6</w:t>
        </w:r>
        <w:r>
          <w:rPr>
            <w:webHidden/>
          </w:rPr>
          <w:fldChar w:fldCharType="end"/>
        </w:r>
      </w:hyperlink>
    </w:p>
    <w:p w:rsidR="002A4170" w:rsidRDefault="000302C6">
      <w:pPr>
        <w:pStyle w:val="Verzeichnis1"/>
        <w:rPr>
          <w:rFonts w:asciiTheme="minorHAnsi" w:eastAsiaTheme="minorEastAsia" w:hAnsiTheme="minorHAnsi" w:cstheme="minorBidi"/>
          <w:szCs w:val="22"/>
          <w:lang w:eastAsia="de-CH"/>
        </w:rPr>
      </w:pPr>
      <w:hyperlink w:anchor="_Toc336864925" w:history="1">
        <w:r w:rsidR="002A4170" w:rsidRPr="00ED16EC">
          <w:rPr>
            <w:rStyle w:val="Hyperlink"/>
          </w:rPr>
          <w:t>3.</w:t>
        </w:r>
        <w:r w:rsidR="002A4170">
          <w:rPr>
            <w:rFonts w:asciiTheme="minorHAnsi" w:eastAsiaTheme="minorEastAsia" w:hAnsiTheme="minorHAnsi" w:cstheme="minorBidi"/>
            <w:szCs w:val="22"/>
            <w:lang w:eastAsia="de-CH"/>
          </w:rPr>
          <w:tab/>
        </w:r>
        <w:r w:rsidR="002A4170" w:rsidRPr="00ED16EC">
          <w:rPr>
            <w:rStyle w:val="Hyperlink"/>
          </w:rPr>
          <w:t>Mögliche Gesten</w:t>
        </w:r>
        <w:r w:rsidR="002A4170">
          <w:rPr>
            <w:webHidden/>
          </w:rPr>
          <w:tab/>
        </w:r>
        <w:r>
          <w:rPr>
            <w:webHidden/>
          </w:rPr>
          <w:fldChar w:fldCharType="begin"/>
        </w:r>
        <w:r w:rsidR="002A4170">
          <w:rPr>
            <w:webHidden/>
          </w:rPr>
          <w:instrText xml:space="preserve"> PAGEREF _Toc336864925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26" w:history="1">
        <w:r w:rsidR="002A4170" w:rsidRPr="00ED16EC">
          <w:rPr>
            <w:rStyle w:val="Hyperlink"/>
          </w:rPr>
          <w:t>3.1</w:t>
        </w:r>
        <w:r w:rsidR="002A4170">
          <w:rPr>
            <w:rFonts w:asciiTheme="minorHAnsi" w:eastAsiaTheme="minorEastAsia" w:hAnsiTheme="minorHAnsi" w:cstheme="minorBidi"/>
            <w:szCs w:val="22"/>
            <w:lang w:eastAsia="de-CH"/>
          </w:rPr>
          <w:tab/>
        </w:r>
        <w:r w:rsidR="002A4170" w:rsidRPr="00ED16EC">
          <w:rPr>
            <w:rStyle w:val="Hyperlink"/>
          </w:rPr>
          <w:t>Anmeldung</w:t>
        </w:r>
        <w:r w:rsidR="002A4170">
          <w:rPr>
            <w:webHidden/>
          </w:rPr>
          <w:tab/>
        </w:r>
        <w:r>
          <w:rPr>
            <w:webHidden/>
          </w:rPr>
          <w:fldChar w:fldCharType="begin"/>
        </w:r>
        <w:r w:rsidR="002A4170">
          <w:rPr>
            <w:webHidden/>
          </w:rPr>
          <w:instrText xml:space="preserve"> PAGEREF _Toc336864926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27" w:history="1">
        <w:r w:rsidR="002A4170" w:rsidRPr="00ED16EC">
          <w:rPr>
            <w:rStyle w:val="Hyperlink"/>
          </w:rPr>
          <w:t>3.1.1</w:t>
        </w:r>
        <w:r w:rsidR="002A4170">
          <w:rPr>
            <w:rFonts w:asciiTheme="minorHAnsi" w:eastAsiaTheme="minorEastAsia" w:hAnsiTheme="minorHAnsi" w:cstheme="minorBidi"/>
            <w:szCs w:val="22"/>
            <w:lang w:eastAsia="de-CH"/>
          </w:rPr>
          <w:tab/>
        </w:r>
        <w:r w:rsidR="002A4170" w:rsidRPr="00ED16EC">
          <w:rPr>
            <w:rStyle w:val="Hyperlink"/>
          </w:rPr>
          <w:t>Arme nach aussen Halten</w:t>
        </w:r>
        <w:r w:rsidR="002A4170">
          <w:rPr>
            <w:webHidden/>
          </w:rPr>
          <w:tab/>
        </w:r>
        <w:r>
          <w:rPr>
            <w:webHidden/>
          </w:rPr>
          <w:fldChar w:fldCharType="begin"/>
        </w:r>
        <w:r w:rsidR="002A4170">
          <w:rPr>
            <w:webHidden/>
          </w:rPr>
          <w:instrText xml:space="preserve"> PAGEREF _Toc336864927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28" w:history="1">
        <w:r w:rsidR="002A4170" w:rsidRPr="00ED16EC">
          <w:rPr>
            <w:rStyle w:val="Hyperlink"/>
          </w:rPr>
          <w:t>3.1.2</w:t>
        </w:r>
        <w:r w:rsidR="002A4170">
          <w:rPr>
            <w:rFonts w:asciiTheme="minorHAnsi" w:eastAsiaTheme="minorEastAsia" w:hAnsiTheme="minorHAnsi" w:cstheme="minorBidi"/>
            <w:szCs w:val="22"/>
            <w:lang w:eastAsia="de-CH"/>
          </w:rPr>
          <w:tab/>
        </w:r>
        <w:r w:rsidR="002A4170" w:rsidRPr="00ED16EC">
          <w:rPr>
            <w:rStyle w:val="Hyperlink"/>
          </w:rPr>
          <w:t>Slide to Unlock</w:t>
        </w:r>
        <w:r w:rsidR="002A4170">
          <w:rPr>
            <w:webHidden/>
          </w:rPr>
          <w:tab/>
        </w:r>
        <w:r>
          <w:rPr>
            <w:webHidden/>
          </w:rPr>
          <w:fldChar w:fldCharType="begin"/>
        </w:r>
        <w:r w:rsidR="002A4170">
          <w:rPr>
            <w:webHidden/>
          </w:rPr>
          <w:instrText xml:space="preserve"> PAGEREF _Toc336864928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29" w:history="1">
        <w:r w:rsidR="002A4170" w:rsidRPr="00ED16EC">
          <w:rPr>
            <w:rStyle w:val="Hyperlink"/>
          </w:rPr>
          <w:t>3.1.3</w:t>
        </w:r>
        <w:r w:rsidR="002A4170">
          <w:rPr>
            <w:rFonts w:asciiTheme="minorHAnsi" w:eastAsiaTheme="minorEastAsia" w:hAnsiTheme="minorHAnsi" w:cstheme="minorBidi"/>
            <w:szCs w:val="22"/>
            <w:lang w:eastAsia="de-CH"/>
          </w:rPr>
          <w:tab/>
        </w:r>
        <w:r w:rsidR="002A4170" w:rsidRPr="00ED16EC">
          <w:rPr>
            <w:rStyle w:val="Hyperlink"/>
          </w:rPr>
          <w:t>Winken</w:t>
        </w:r>
        <w:r w:rsidR="002A4170">
          <w:rPr>
            <w:webHidden/>
          </w:rPr>
          <w:tab/>
        </w:r>
        <w:r>
          <w:rPr>
            <w:webHidden/>
          </w:rPr>
          <w:fldChar w:fldCharType="begin"/>
        </w:r>
        <w:r w:rsidR="002A4170">
          <w:rPr>
            <w:webHidden/>
          </w:rPr>
          <w:instrText xml:space="preserve"> PAGEREF _Toc336864929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30" w:history="1">
        <w:r w:rsidR="002A4170" w:rsidRPr="00ED16EC">
          <w:rPr>
            <w:rStyle w:val="Hyperlink"/>
          </w:rPr>
          <w:t>3.1.4</w:t>
        </w:r>
        <w:r w:rsidR="002A4170">
          <w:rPr>
            <w:rFonts w:asciiTheme="minorHAnsi" w:eastAsiaTheme="minorEastAsia" w:hAnsiTheme="minorHAnsi" w:cstheme="minorBidi"/>
            <w:szCs w:val="22"/>
            <w:lang w:eastAsia="de-CH"/>
          </w:rPr>
          <w:tab/>
        </w:r>
        <w:r w:rsidR="002A4170" w:rsidRPr="00ED16EC">
          <w:rPr>
            <w:rStyle w:val="Hyperlink"/>
          </w:rPr>
          <w:t>Militärischer Gruss</w:t>
        </w:r>
        <w:r w:rsidR="002A4170">
          <w:rPr>
            <w:webHidden/>
          </w:rPr>
          <w:tab/>
        </w:r>
        <w:r>
          <w:rPr>
            <w:webHidden/>
          </w:rPr>
          <w:fldChar w:fldCharType="begin"/>
        </w:r>
        <w:r w:rsidR="002A4170">
          <w:rPr>
            <w:webHidden/>
          </w:rPr>
          <w:instrText xml:space="preserve"> PAGEREF _Toc336864930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31" w:history="1">
        <w:r w:rsidR="002A4170" w:rsidRPr="00ED16EC">
          <w:rPr>
            <w:rStyle w:val="Hyperlink"/>
          </w:rPr>
          <w:t>3.1.5</w:t>
        </w:r>
        <w:r w:rsidR="002A4170">
          <w:rPr>
            <w:rFonts w:asciiTheme="minorHAnsi" w:eastAsiaTheme="minorEastAsia" w:hAnsiTheme="minorHAnsi" w:cstheme="minorBidi"/>
            <w:szCs w:val="22"/>
            <w:lang w:eastAsia="de-CH"/>
          </w:rPr>
          <w:tab/>
        </w:r>
        <w:r w:rsidR="002A4170" w:rsidRPr="00ED16EC">
          <w:rPr>
            <w:rStyle w:val="Hyperlink"/>
          </w:rPr>
          <w:t>Verbeugen</w:t>
        </w:r>
        <w:r w:rsidR="002A4170">
          <w:rPr>
            <w:webHidden/>
          </w:rPr>
          <w:tab/>
        </w:r>
        <w:r>
          <w:rPr>
            <w:webHidden/>
          </w:rPr>
          <w:fldChar w:fldCharType="begin"/>
        </w:r>
        <w:r w:rsidR="002A4170">
          <w:rPr>
            <w:webHidden/>
          </w:rPr>
          <w:instrText xml:space="preserve"> PAGEREF _Toc336864931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32" w:history="1">
        <w:r w:rsidR="002A4170" w:rsidRPr="00ED16EC">
          <w:rPr>
            <w:rStyle w:val="Hyperlink"/>
          </w:rPr>
          <w:t>3.2</w:t>
        </w:r>
        <w:r w:rsidR="002A4170">
          <w:rPr>
            <w:rFonts w:asciiTheme="minorHAnsi" w:eastAsiaTheme="minorEastAsia" w:hAnsiTheme="minorHAnsi" w:cstheme="minorBidi"/>
            <w:szCs w:val="22"/>
            <w:lang w:eastAsia="de-CH"/>
          </w:rPr>
          <w:tab/>
        </w:r>
        <w:r w:rsidR="002A4170" w:rsidRPr="00ED16EC">
          <w:rPr>
            <w:rStyle w:val="Hyperlink"/>
          </w:rPr>
          <w:t>Zoom</w:t>
        </w:r>
        <w:r w:rsidR="002A4170">
          <w:rPr>
            <w:webHidden/>
          </w:rPr>
          <w:tab/>
        </w:r>
        <w:r>
          <w:rPr>
            <w:webHidden/>
          </w:rPr>
          <w:fldChar w:fldCharType="begin"/>
        </w:r>
        <w:r w:rsidR="002A4170">
          <w:rPr>
            <w:webHidden/>
          </w:rPr>
          <w:instrText xml:space="preserve"> PAGEREF _Toc336864932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33" w:history="1">
        <w:r w:rsidR="002A4170" w:rsidRPr="00ED16EC">
          <w:rPr>
            <w:rStyle w:val="Hyperlink"/>
          </w:rPr>
          <w:t>3.2.1</w:t>
        </w:r>
        <w:r w:rsidR="002A4170">
          <w:rPr>
            <w:rFonts w:asciiTheme="minorHAnsi" w:eastAsiaTheme="minorEastAsia" w:hAnsiTheme="minorHAnsi" w:cstheme="minorBidi"/>
            <w:szCs w:val="22"/>
            <w:lang w:eastAsia="de-CH"/>
          </w:rPr>
          <w:tab/>
        </w:r>
        <w:r w:rsidR="002A4170" w:rsidRPr="00ED16EC">
          <w:rPr>
            <w:rStyle w:val="Hyperlink"/>
          </w:rPr>
          <w:t>Pinch</w:t>
        </w:r>
        <w:r w:rsidR="002A4170">
          <w:rPr>
            <w:webHidden/>
          </w:rPr>
          <w:tab/>
        </w:r>
        <w:r>
          <w:rPr>
            <w:webHidden/>
          </w:rPr>
          <w:fldChar w:fldCharType="begin"/>
        </w:r>
        <w:r w:rsidR="002A4170">
          <w:rPr>
            <w:webHidden/>
          </w:rPr>
          <w:instrText xml:space="preserve"> PAGEREF _Toc336864933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34" w:history="1">
        <w:r w:rsidR="002A4170" w:rsidRPr="00ED16EC">
          <w:rPr>
            <w:rStyle w:val="Hyperlink"/>
          </w:rPr>
          <w:t>3.2.2</w:t>
        </w:r>
        <w:r w:rsidR="002A4170">
          <w:rPr>
            <w:rFonts w:asciiTheme="minorHAnsi" w:eastAsiaTheme="minorEastAsia" w:hAnsiTheme="minorHAnsi" w:cstheme="minorBidi"/>
            <w:szCs w:val="22"/>
            <w:lang w:eastAsia="de-CH"/>
          </w:rPr>
          <w:tab/>
        </w:r>
        <w:r w:rsidR="002A4170" w:rsidRPr="00ED16EC">
          <w:rPr>
            <w:rStyle w:val="Hyperlink"/>
          </w:rPr>
          <w:t>Push/Pull</w:t>
        </w:r>
        <w:r w:rsidR="002A4170">
          <w:rPr>
            <w:webHidden/>
          </w:rPr>
          <w:tab/>
        </w:r>
        <w:r>
          <w:rPr>
            <w:webHidden/>
          </w:rPr>
          <w:fldChar w:fldCharType="begin"/>
        </w:r>
        <w:r w:rsidR="002A4170">
          <w:rPr>
            <w:webHidden/>
          </w:rPr>
          <w:instrText xml:space="preserve"> PAGEREF _Toc336864934 \h </w:instrText>
        </w:r>
        <w:r>
          <w:rPr>
            <w:webHidden/>
          </w:rPr>
        </w:r>
        <w:r>
          <w:rPr>
            <w:webHidden/>
          </w:rPr>
          <w:fldChar w:fldCharType="separate"/>
        </w:r>
        <w:r w:rsidR="002A4170">
          <w:rPr>
            <w:webHidden/>
          </w:rPr>
          <w:t>7</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35" w:history="1">
        <w:r w:rsidR="002A4170" w:rsidRPr="00ED16EC">
          <w:rPr>
            <w:rStyle w:val="Hyperlink"/>
          </w:rPr>
          <w:t>3.3</w:t>
        </w:r>
        <w:r w:rsidR="002A4170">
          <w:rPr>
            <w:rFonts w:asciiTheme="minorHAnsi" w:eastAsiaTheme="minorEastAsia" w:hAnsiTheme="minorHAnsi" w:cstheme="minorBidi"/>
            <w:szCs w:val="22"/>
            <w:lang w:eastAsia="de-CH"/>
          </w:rPr>
          <w:tab/>
        </w:r>
        <w:r w:rsidR="002A4170" w:rsidRPr="00ED16EC">
          <w:rPr>
            <w:rStyle w:val="Hyperlink"/>
          </w:rPr>
          <w:t>Scrollen/Blättern</w:t>
        </w:r>
        <w:r w:rsidR="002A4170">
          <w:rPr>
            <w:webHidden/>
          </w:rPr>
          <w:tab/>
        </w:r>
        <w:r>
          <w:rPr>
            <w:webHidden/>
          </w:rPr>
          <w:fldChar w:fldCharType="begin"/>
        </w:r>
        <w:r w:rsidR="002A4170">
          <w:rPr>
            <w:webHidden/>
          </w:rPr>
          <w:instrText xml:space="preserve"> PAGEREF _Toc336864935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36" w:history="1">
        <w:r w:rsidR="002A4170" w:rsidRPr="00ED16EC">
          <w:rPr>
            <w:rStyle w:val="Hyperlink"/>
          </w:rPr>
          <w:t>3.3.1</w:t>
        </w:r>
        <w:r w:rsidR="002A4170">
          <w:rPr>
            <w:rFonts w:asciiTheme="minorHAnsi" w:eastAsiaTheme="minorEastAsia" w:hAnsiTheme="minorHAnsi" w:cstheme="minorBidi"/>
            <w:szCs w:val="22"/>
            <w:lang w:eastAsia="de-CH"/>
          </w:rPr>
          <w:tab/>
        </w:r>
        <w:r w:rsidR="002A4170" w:rsidRPr="00ED16EC">
          <w:rPr>
            <w:rStyle w:val="Hyperlink"/>
          </w:rPr>
          <w:t>Wischen</w:t>
        </w:r>
        <w:r w:rsidR="002A4170">
          <w:rPr>
            <w:webHidden/>
          </w:rPr>
          <w:tab/>
        </w:r>
        <w:r>
          <w:rPr>
            <w:webHidden/>
          </w:rPr>
          <w:fldChar w:fldCharType="begin"/>
        </w:r>
        <w:r w:rsidR="002A4170">
          <w:rPr>
            <w:webHidden/>
          </w:rPr>
          <w:instrText xml:space="preserve"> PAGEREF _Toc336864936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37" w:history="1">
        <w:r w:rsidR="002A4170" w:rsidRPr="00ED16EC">
          <w:rPr>
            <w:rStyle w:val="Hyperlink"/>
          </w:rPr>
          <w:t>3.3.2</w:t>
        </w:r>
        <w:r w:rsidR="002A4170">
          <w:rPr>
            <w:rFonts w:asciiTheme="minorHAnsi" w:eastAsiaTheme="minorEastAsia" w:hAnsiTheme="minorHAnsi" w:cstheme="minorBidi"/>
            <w:szCs w:val="22"/>
            <w:lang w:eastAsia="de-CH"/>
          </w:rPr>
          <w:tab/>
        </w:r>
        <w:r w:rsidR="002A4170" w:rsidRPr="00ED16EC">
          <w:rPr>
            <w:rStyle w:val="Hyperlink"/>
          </w:rPr>
          <w:t>Joystick</w:t>
        </w:r>
        <w:r w:rsidR="002A4170">
          <w:rPr>
            <w:webHidden/>
          </w:rPr>
          <w:tab/>
        </w:r>
        <w:r>
          <w:rPr>
            <w:webHidden/>
          </w:rPr>
          <w:fldChar w:fldCharType="begin"/>
        </w:r>
        <w:r w:rsidR="002A4170">
          <w:rPr>
            <w:webHidden/>
          </w:rPr>
          <w:instrText xml:space="preserve"> PAGEREF _Toc336864937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38" w:history="1">
        <w:r w:rsidR="002A4170" w:rsidRPr="00ED16EC">
          <w:rPr>
            <w:rStyle w:val="Hyperlink"/>
          </w:rPr>
          <w:t>3.3.3</w:t>
        </w:r>
        <w:r w:rsidR="002A4170">
          <w:rPr>
            <w:rFonts w:asciiTheme="minorHAnsi" w:eastAsiaTheme="minorEastAsia" w:hAnsiTheme="minorHAnsi" w:cstheme="minorBidi"/>
            <w:szCs w:val="22"/>
            <w:lang w:eastAsia="de-CH"/>
          </w:rPr>
          <w:tab/>
        </w:r>
        <w:r w:rsidR="002A4170" w:rsidRPr="00ED16EC">
          <w:rPr>
            <w:rStyle w:val="Hyperlink"/>
          </w:rPr>
          <w:t>Oberkörper bewegen</w:t>
        </w:r>
        <w:r w:rsidR="002A4170">
          <w:rPr>
            <w:webHidden/>
          </w:rPr>
          <w:tab/>
        </w:r>
        <w:r>
          <w:rPr>
            <w:webHidden/>
          </w:rPr>
          <w:fldChar w:fldCharType="begin"/>
        </w:r>
        <w:r w:rsidR="002A4170">
          <w:rPr>
            <w:webHidden/>
          </w:rPr>
          <w:instrText xml:space="preserve"> PAGEREF _Toc336864938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39" w:history="1">
        <w:r w:rsidR="002A4170" w:rsidRPr="00ED16EC">
          <w:rPr>
            <w:rStyle w:val="Hyperlink"/>
          </w:rPr>
          <w:t>3.4</w:t>
        </w:r>
        <w:r w:rsidR="002A4170">
          <w:rPr>
            <w:rFonts w:asciiTheme="minorHAnsi" w:eastAsiaTheme="minorEastAsia" w:hAnsiTheme="minorHAnsi" w:cstheme="minorBidi"/>
            <w:szCs w:val="22"/>
            <w:lang w:eastAsia="de-CH"/>
          </w:rPr>
          <w:tab/>
        </w:r>
        <w:r w:rsidR="002A4170" w:rsidRPr="00ED16EC">
          <w:rPr>
            <w:rStyle w:val="Hyperlink"/>
          </w:rPr>
          <w:t>Cursor bewegen</w:t>
        </w:r>
        <w:r w:rsidR="002A4170">
          <w:rPr>
            <w:webHidden/>
          </w:rPr>
          <w:tab/>
        </w:r>
        <w:r>
          <w:rPr>
            <w:webHidden/>
          </w:rPr>
          <w:fldChar w:fldCharType="begin"/>
        </w:r>
        <w:r w:rsidR="002A4170">
          <w:rPr>
            <w:webHidden/>
          </w:rPr>
          <w:instrText xml:space="preserve"> PAGEREF _Toc336864939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40" w:history="1">
        <w:r w:rsidR="002A4170" w:rsidRPr="00ED16EC">
          <w:rPr>
            <w:rStyle w:val="Hyperlink"/>
          </w:rPr>
          <w:t>3.4.1</w:t>
        </w:r>
        <w:r w:rsidR="002A4170">
          <w:rPr>
            <w:rFonts w:asciiTheme="minorHAnsi" w:eastAsiaTheme="minorEastAsia" w:hAnsiTheme="minorHAnsi" w:cstheme="minorBidi"/>
            <w:szCs w:val="22"/>
            <w:lang w:eastAsia="de-CH"/>
          </w:rPr>
          <w:tab/>
        </w:r>
        <w:r w:rsidR="002A4170" w:rsidRPr="00ED16EC">
          <w:rPr>
            <w:rStyle w:val="Hyperlink"/>
          </w:rPr>
          <w:t>Joystick</w:t>
        </w:r>
        <w:r w:rsidR="002A4170">
          <w:rPr>
            <w:webHidden/>
          </w:rPr>
          <w:tab/>
        </w:r>
        <w:r>
          <w:rPr>
            <w:webHidden/>
          </w:rPr>
          <w:fldChar w:fldCharType="begin"/>
        </w:r>
        <w:r w:rsidR="002A4170">
          <w:rPr>
            <w:webHidden/>
          </w:rPr>
          <w:instrText xml:space="preserve"> PAGEREF _Toc336864940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41" w:history="1">
        <w:r w:rsidR="002A4170" w:rsidRPr="00ED16EC">
          <w:rPr>
            <w:rStyle w:val="Hyperlink"/>
          </w:rPr>
          <w:t>3.4.2</w:t>
        </w:r>
        <w:r w:rsidR="002A4170">
          <w:rPr>
            <w:rFonts w:asciiTheme="minorHAnsi" w:eastAsiaTheme="minorEastAsia" w:hAnsiTheme="minorHAnsi" w:cstheme="minorBidi"/>
            <w:szCs w:val="22"/>
            <w:lang w:eastAsia="de-CH"/>
          </w:rPr>
          <w:tab/>
        </w:r>
        <w:r w:rsidR="002A4170" w:rsidRPr="00ED16EC">
          <w:rPr>
            <w:rStyle w:val="Hyperlink"/>
          </w:rPr>
          <w:t>Zeigen</w:t>
        </w:r>
        <w:r w:rsidR="002A4170">
          <w:rPr>
            <w:webHidden/>
          </w:rPr>
          <w:tab/>
        </w:r>
        <w:r>
          <w:rPr>
            <w:webHidden/>
          </w:rPr>
          <w:fldChar w:fldCharType="begin"/>
        </w:r>
        <w:r w:rsidR="002A4170">
          <w:rPr>
            <w:webHidden/>
          </w:rPr>
          <w:instrText xml:space="preserve"> PAGEREF _Toc336864941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42" w:history="1">
        <w:r w:rsidR="002A4170" w:rsidRPr="00ED16EC">
          <w:rPr>
            <w:rStyle w:val="Hyperlink"/>
          </w:rPr>
          <w:t>3.4.3</w:t>
        </w:r>
        <w:r w:rsidR="002A4170">
          <w:rPr>
            <w:rFonts w:asciiTheme="minorHAnsi" w:eastAsiaTheme="minorEastAsia" w:hAnsiTheme="minorHAnsi" w:cstheme="minorBidi"/>
            <w:szCs w:val="22"/>
            <w:lang w:eastAsia="de-CH"/>
          </w:rPr>
          <w:tab/>
        </w:r>
        <w:r w:rsidR="002A4170" w:rsidRPr="00ED16EC">
          <w:rPr>
            <w:rStyle w:val="Hyperlink"/>
          </w:rPr>
          <w:t>2D Mapping der Handposition</w:t>
        </w:r>
        <w:r w:rsidR="002A4170">
          <w:rPr>
            <w:webHidden/>
          </w:rPr>
          <w:tab/>
        </w:r>
        <w:r>
          <w:rPr>
            <w:webHidden/>
          </w:rPr>
          <w:fldChar w:fldCharType="begin"/>
        </w:r>
        <w:r w:rsidR="002A4170">
          <w:rPr>
            <w:webHidden/>
          </w:rPr>
          <w:instrText xml:space="preserve"> PAGEREF _Toc336864942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43" w:history="1">
        <w:r w:rsidR="002A4170" w:rsidRPr="00ED16EC">
          <w:rPr>
            <w:rStyle w:val="Hyperlink"/>
          </w:rPr>
          <w:t>3.5</w:t>
        </w:r>
        <w:r w:rsidR="002A4170">
          <w:rPr>
            <w:rFonts w:asciiTheme="minorHAnsi" w:eastAsiaTheme="minorEastAsia" w:hAnsiTheme="minorHAnsi" w:cstheme="minorBidi"/>
            <w:szCs w:val="22"/>
            <w:lang w:eastAsia="de-CH"/>
          </w:rPr>
          <w:tab/>
        </w:r>
        <w:r w:rsidR="002A4170" w:rsidRPr="00ED16EC">
          <w:rPr>
            <w:rStyle w:val="Hyperlink"/>
          </w:rPr>
          <w:t>Auswählen</w:t>
        </w:r>
        <w:r w:rsidR="002A4170">
          <w:rPr>
            <w:webHidden/>
          </w:rPr>
          <w:tab/>
        </w:r>
        <w:r>
          <w:rPr>
            <w:webHidden/>
          </w:rPr>
          <w:fldChar w:fldCharType="begin"/>
        </w:r>
        <w:r w:rsidR="002A4170">
          <w:rPr>
            <w:webHidden/>
          </w:rPr>
          <w:instrText xml:space="preserve"> PAGEREF _Toc336864943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44" w:history="1">
        <w:r w:rsidR="002A4170" w:rsidRPr="00ED16EC">
          <w:rPr>
            <w:rStyle w:val="Hyperlink"/>
          </w:rPr>
          <w:t>3.5.1</w:t>
        </w:r>
        <w:r w:rsidR="002A4170">
          <w:rPr>
            <w:rFonts w:asciiTheme="minorHAnsi" w:eastAsiaTheme="minorEastAsia" w:hAnsiTheme="minorHAnsi" w:cstheme="minorBidi"/>
            <w:szCs w:val="22"/>
            <w:lang w:eastAsia="de-CH"/>
          </w:rPr>
          <w:tab/>
        </w:r>
        <w:r w:rsidR="002A4170" w:rsidRPr="00ED16EC">
          <w:rPr>
            <w:rStyle w:val="Hyperlink"/>
          </w:rPr>
          <w:t>Stossen</w:t>
        </w:r>
        <w:r w:rsidR="002A4170">
          <w:rPr>
            <w:webHidden/>
          </w:rPr>
          <w:tab/>
        </w:r>
        <w:r>
          <w:rPr>
            <w:webHidden/>
          </w:rPr>
          <w:fldChar w:fldCharType="begin"/>
        </w:r>
        <w:r w:rsidR="002A4170">
          <w:rPr>
            <w:webHidden/>
          </w:rPr>
          <w:instrText xml:space="preserve"> PAGEREF _Toc336864944 \h </w:instrText>
        </w:r>
        <w:r>
          <w:rPr>
            <w:webHidden/>
          </w:rPr>
        </w:r>
        <w:r>
          <w:rPr>
            <w:webHidden/>
          </w:rPr>
          <w:fldChar w:fldCharType="separate"/>
        </w:r>
        <w:r w:rsidR="002A4170">
          <w:rPr>
            <w:webHidden/>
          </w:rPr>
          <w:t>8</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45" w:history="1">
        <w:r w:rsidR="002A4170" w:rsidRPr="00ED16EC">
          <w:rPr>
            <w:rStyle w:val="Hyperlink"/>
          </w:rPr>
          <w:t>3.5.2</w:t>
        </w:r>
        <w:r w:rsidR="002A4170">
          <w:rPr>
            <w:rFonts w:asciiTheme="minorHAnsi" w:eastAsiaTheme="minorEastAsia" w:hAnsiTheme="minorHAnsi" w:cstheme="minorBidi"/>
            <w:szCs w:val="22"/>
            <w:lang w:eastAsia="de-CH"/>
          </w:rPr>
          <w:tab/>
        </w:r>
        <w:r w:rsidR="002A4170" w:rsidRPr="00ED16EC">
          <w:rPr>
            <w:rStyle w:val="Hyperlink"/>
          </w:rPr>
          <w:t>Spezielle Gesten mit der anderen Hand</w:t>
        </w:r>
        <w:r w:rsidR="002A4170">
          <w:rPr>
            <w:webHidden/>
          </w:rPr>
          <w:tab/>
        </w:r>
        <w:r>
          <w:rPr>
            <w:webHidden/>
          </w:rPr>
          <w:fldChar w:fldCharType="begin"/>
        </w:r>
        <w:r w:rsidR="002A4170">
          <w:rPr>
            <w:webHidden/>
          </w:rPr>
          <w:instrText xml:space="preserve"> PAGEREF _Toc336864945 \h </w:instrText>
        </w:r>
        <w:r>
          <w:rPr>
            <w:webHidden/>
          </w:rPr>
        </w:r>
        <w:r>
          <w:rPr>
            <w:webHidden/>
          </w:rPr>
          <w:fldChar w:fldCharType="separate"/>
        </w:r>
        <w:r w:rsidR="002A4170">
          <w:rPr>
            <w:webHidden/>
          </w:rPr>
          <w:t>9</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46" w:history="1">
        <w:r w:rsidR="002A4170" w:rsidRPr="00ED16EC">
          <w:rPr>
            <w:rStyle w:val="Hyperlink"/>
          </w:rPr>
          <w:t>3.5.3</w:t>
        </w:r>
        <w:r w:rsidR="002A4170">
          <w:rPr>
            <w:rFonts w:asciiTheme="minorHAnsi" w:eastAsiaTheme="minorEastAsia" w:hAnsiTheme="minorHAnsi" w:cstheme="minorBidi"/>
            <w:szCs w:val="22"/>
            <w:lang w:eastAsia="de-CH"/>
          </w:rPr>
          <w:tab/>
        </w:r>
        <w:r w:rsidR="002A4170" w:rsidRPr="00ED16EC">
          <w:rPr>
            <w:rStyle w:val="Hyperlink"/>
          </w:rPr>
          <w:t>Grab</w:t>
        </w:r>
        <w:r w:rsidR="002A4170">
          <w:rPr>
            <w:webHidden/>
          </w:rPr>
          <w:tab/>
        </w:r>
        <w:r>
          <w:rPr>
            <w:webHidden/>
          </w:rPr>
          <w:fldChar w:fldCharType="begin"/>
        </w:r>
        <w:r w:rsidR="002A4170">
          <w:rPr>
            <w:webHidden/>
          </w:rPr>
          <w:instrText xml:space="preserve"> PAGEREF _Toc336864946 \h </w:instrText>
        </w:r>
        <w:r>
          <w:rPr>
            <w:webHidden/>
          </w:rPr>
        </w:r>
        <w:r>
          <w:rPr>
            <w:webHidden/>
          </w:rPr>
          <w:fldChar w:fldCharType="separate"/>
        </w:r>
        <w:r w:rsidR="002A4170">
          <w:rPr>
            <w:webHidden/>
          </w:rPr>
          <w:t>9</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47" w:history="1">
        <w:r w:rsidR="002A4170" w:rsidRPr="00ED16EC">
          <w:rPr>
            <w:rStyle w:val="Hyperlink"/>
          </w:rPr>
          <w:t>3.5.4</w:t>
        </w:r>
        <w:r w:rsidR="002A4170">
          <w:rPr>
            <w:rFonts w:asciiTheme="minorHAnsi" w:eastAsiaTheme="minorEastAsia" w:hAnsiTheme="minorHAnsi" w:cstheme="minorBidi"/>
            <w:szCs w:val="22"/>
            <w:lang w:eastAsia="de-CH"/>
          </w:rPr>
          <w:tab/>
        </w:r>
        <w:r w:rsidR="002A4170" w:rsidRPr="00ED16EC">
          <w:rPr>
            <w:rStyle w:val="Hyperlink"/>
          </w:rPr>
          <w:t>Nicken</w:t>
        </w:r>
        <w:r w:rsidR="002A4170">
          <w:rPr>
            <w:webHidden/>
          </w:rPr>
          <w:tab/>
        </w:r>
        <w:r>
          <w:rPr>
            <w:webHidden/>
          </w:rPr>
          <w:fldChar w:fldCharType="begin"/>
        </w:r>
        <w:r w:rsidR="002A4170">
          <w:rPr>
            <w:webHidden/>
          </w:rPr>
          <w:instrText xml:space="preserve"> PAGEREF _Toc336864947 \h </w:instrText>
        </w:r>
        <w:r>
          <w:rPr>
            <w:webHidden/>
          </w:rPr>
        </w:r>
        <w:r>
          <w:rPr>
            <w:webHidden/>
          </w:rPr>
          <w:fldChar w:fldCharType="separate"/>
        </w:r>
        <w:r w:rsidR="002A4170">
          <w:rPr>
            <w:webHidden/>
          </w:rPr>
          <w:t>9</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48" w:history="1">
        <w:r w:rsidR="002A4170" w:rsidRPr="00ED16EC">
          <w:rPr>
            <w:rStyle w:val="Hyperlink"/>
          </w:rPr>
          <w:t>3.5.5</w:t>
        </w:r>
        <w:r w:rsidR="002A4170">
          <w:rPr>
            <w:rFonts w:asciiTheme="minorHAnsi" w:eastAsiaTheme="minorEastAsia" w:hAnsiTheme="minorHAnsi" w:cstheme="minorBidi"/>
            <w:szCs w:val="22"/>
            <w:lang w:eastAsia="de-CH"/>
          </w:rPr>
          <w:tab/>
        </w:r>
        <w:r w:rsidR="002A4170" w:rsidRPr="00ED16EC">
          <w:rPr>
            <w:rStyle w:val="Hyperlink"/>
          </w:rPr>
          <w:t>Timer</w:t>
        </w:r>
        <w:r w:rsidR="002A4170">
          <w:rPr>
            <w:webHidden/>
          </w:rPr>
          <w:tab/>
        </w:r>
        <w:r>
          <w:rPr>
            <w:webHidden/>
          </w:rPr>
          <w:fldChar w:fldCharType="begin"/>
        </w:r>
        <w:r w:rsidR="002A4170">
          <w:rPr>
            <w:webHidden/>
          </w:rPr>
          <w:instrText xml:space="preserve"> PAGEREF _Toc336864948 \h </w:instrText>
        </w:r>
        <w:r>
          <w:rPr>
            <w:webHidden/>
          </w:rPr>
        </w:r>
        <w:r>
          <w:rPr>
            <w:webHidden/>
          </w:rPr>
          <w:fldChar w:fldCharType="separate"/>
        </w:r>
        <w:r w:rsidR="002A4170">
          <w:rPr>
            <w:webHidden/>
          </w:rPr>
          <w:t>9</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49" w:history="1">
        <w:r w:rsidR="002A4170" w:rsidRPr="00ED16EC">
          <w:rPr>
            <w:rStyle w:val="Hyperlink"/>
          </w:rPr>
          <w:t>3.5.6</w:t>
        </w:r>
        <w:r w:rsidR="002A4170">
          <w:rPr>
            <w:rFonts w:asciiTheme="minorHAnsi" w:eastAsiaTheme="minorEastAsia" w:hAnsiTheme="minorHAnsi" w:cstheme="minorBidi"/>
            <w:szCs w:val="22"/>
            <w:lang w:eastAsia="de-CH"/>
          </w:rPr>
          <w:tab/>
        </w:r>
        <w:r w:rsidR="002A4170" w:rsidRPr="00ED16EC">
          <w:rPr>
            <w:rStyle w:val="Hyperlink"/>
          </w:rPr>
          <w:t>Thumb up</w:t>
        </w:r>
        <w:r w:rsidR="002A4170">
          <w:rPr>
            <w:webHidden/>
          </w:rPr>
          <w:tab/>
        </w:r>
        <w:r>
          <w:rPr>
            <w:webHidden/>
          </w:rPr>
          <w:fldChar w:fldCharType="begin"/>
        </w:r>
        <w:r w:rsidR="002A4170">
          <w:rPr>
            <w:webHidden/>
          </w:rPr>
          <w:instrText xml:space="preserve"> PAGEREF _Toc336864949 \h </w:instrText>
        </w:r>
        <w:r>
          <w:rPr>
            <w:webHidden/>
          </w:rPr>
        </w:r>
        <w:r>
          <w:rPr>
            <w:webHidden/>
          </w:rPr>
          <w:fldChar w:fldCharType="separate"/>
        </w:r>
        <w:r w:rsidR="002A4170">
          <w:rPr>
            <w:webHidden/>
          </w:rPr>
          <w:t>9</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50" w:history="1">
        <w:r w:rsidR="002A4170" w:rsidRPr="00ED16EC">
          <w:rPr>
            <w:rStyle w:val="Hyperlink"/>
          </w:rPr>
          <w:t>3.6</w:t>
        </w:r>
        <w:r w:rsidR="002A4170">
          <w:rPr>
            <w:rFonts w:asciiTheme="minorHAnsi" w:eastAsiaTheme="minorEastAsia" w:hAnsiTheme="minorHAnsi" w:cstheme="minorBidi"/>
            <w:szCs w:val="22"/>
            <w:lang w:eastAsia="de-CH"/>
          </w:rPr>
          <w:tab/>
        </w:r>
        <w:r w:rsidR="002A4170" w:rsidRPr="00ED16EC">
          <w:rPr>
            <w:rStyle w:val="Hyperlink"/>
          </w:rPr>
          <w:t>Spezialaktionen (spezielle Aktionen)</w:t>
        </w:r>
        <w:r w:rsidR="002A4170">
          <w:rPr>
            <w:webHidden/>
          </w:rPr>
          <w:tab/>
        </w:r>
        <w:r>
          <w:rPr>
            <w:webHidden/>
          </w:rPr>
          <w:fldChar w:fldCharType="begin"/>
        </w:r>
        <w:r w:rsidR="002A4170">
          <w:rPr>
            <w:webHidden/>
          </w:rPr>
          <w:instrText xml:space="preserve"> PAGEREF _Toc336864950 \h </w:instrText>
        </w:r>
        <w:r>
          <w:rPr>
            <w:webHidden/>
          </w:rPr>
        </w:r>
        <w:r>
          <w:rPr>
            <w:webHidden/>
          </w:rPr>
          <w:fldChar w:fldCharType="separate"/>
        </w:r>
        <w:r w:rsidR="002A4170">
          <w:rPr>
            <w:webHidden/>
          </w:rPr>
          <w:t>9</w:t>
        </w:r>
        <w:r>
          <w:rPr>
            <w:webHidden/>
          </w:rPr>
          <w:fldChar w:fldCharType="end"/>
        </w:r>
      </w:hyperlink>
    </w:p>
    <w:p w:rsidR="002A4170" w:rsidRDefault="000302C6">
      <w:pPr>
        <w:pStyle w:val="Verzeichnis3"/>
        <w:rPr>
          <w:rFonts w:asciiTheme="minorHAnsi" w:eastAsiaTheme="minorEastAsia" w:hAnsiTheme="minorHAnsi" w:cstheme="minorBidi"/>
          <w:szCs w:val="22"/>
          <w:lang w:eastAsia="de-CH"/>
        </w:rPr>
      </w:pPr>
      <w:hyperlink w:anchor="_Toc336864951" w:history="1">
        <w:r w:rsidR="002A4170" w:rsidRPr="00ED16EC">
          <w:rPr>
            <w:rStyle w:val="Hyperlink"/>
          </w:rPr>
          <w:t>3.6.1</w:t>
        </w:r>
        <w:r w:rsidR="002A4170">
          <w:rPr>
            <w:rFonts w:asciiTheme="minorHAnsi" w:eastAsiaTheme="minorEastAsia" w:hAnsiTheme="minorHAnsi" w:cstheme="minorBidi"/>
            <w:szCs w:val="22"/>
            <w:lang w:eastAsia="de-CH"/>
          </w:rPr>
          <w:tab/>
        </w:r>
        <w:r w:rsidR="002A4170" w:rsidRPr="00ED16EC">
          <w:rPr>
            <w:rStyle w:val="Hyperlink"/>
          </w:rPr>
          <w:t>Bestimmter Winkel zwischen Körper und Armen</w:t>
        </w:r>
        <w:r w:rsidR="002A4170">
          <w:rPr>
            <w:webHidden/>
          </w:rPr>
          <w:tab/>
        </w:r>
        <w:r>
          <w:rPr>
            <w:webHidden/>
          </w:rPr>
          <w:fldChar w:fldCharType="begin"/>
        </w:r>
        <w:r w:rsidR="002A4170">
          <w:rPr>
            <w:webHidden/>
          </w:rPr>
          <w:instrText xml:space="preserve"> PAGEREF _Toc336864951 \h </w:instrText>
        </w:r>
        <w:r>
          <w:rPr>
            <w:webHidden/>
          </w:rPr>
        </w:r>
        <w:r>
          <w:rPr>
            <w:webHidden/>
          </w:rPr>
          <w:fldChar w:fldCharType="separate"/>
        </w:r>
        <w:r w:rsidR="002A4170">
          <w:rPr>
            <w:webHidden/>
          </w:rPr>
          <w:t>9</w:t>
        </w:r>
        <w:r>
          <w:rPr>
            <w:webHidden/>
          </w:rPr>
          <w:fldChar w:fldCharType="end"/>
        </w:r>
      </w:hyperlink>
    </w:p>
    <w:p w:rsidR="002A4170" w:rsidRDefault="000302C6">
      <w:pPr>
        <w:pStyle w:val="Verzeichnis2"/>
        <w:rPr>
          <w:rFonts w:asciiTheme="minorHAnsi" w:eastAsiaTheme="minorEastAsia" w:hAnsiTheme="minorHAnsi" w:cstheme="minorBidi"/>
          <w:szCs w:val="22"/>
          <w:lang w:eastAsia="de-CH"/>
        </w:rPr>
      </w:pPr>
      <w:hyperlink w:anchor="_Toc336864952" w:history="1">
        <w:r w:rsidR="002A4170" w:rsidRPr="00ED16EC">
          <w:rPr>
            <w:rStyle w:val="Hyperlink"/>
          </w:rPr>
          <w:t>3.7</w:t>
        </w:r>
        <w:r w:rsidR="002A4170">
          <w:rPr>
            <w:rFonts w:asciiTheme="minorHAnsi" w:eastAsiaTheme="minorEastAsia" w:hAnsiTheme="minorHAnsi" w:cstheme="minorBidi"/>
            <w:szCs w:val="22"/>
            <w:lang w:eastAsia="de-CH"/>
          </w:rPr>
          <w:tab/>
        </w:r>
        <w:r w:rsidR="002A4170" w:rsidRPr="00ED16EC">
          <w:rPr>
            <w:rStyle w:val="Hyperlink"/>
          </w:rPr>
          <w:t>Abmeldung</w:t>
        </w:r>
        <w:r w:rsidR="002A4170">
          <w:rPr>
            <w:webHidden/>
          </w:rPr>
          <w:tab/>
        </w:r>
        <w:r>
          <w:rPr>
            <w:webHidden/>
          </w:rPr>
          <w:fldChar w:fldCharType="begin"/>
        </w:r>
        <w:r w:rsidR="002A4170">
          <w:rPr>
            <w:webHidden/>
          </w:rPr>
          <w:instrText xml:space="preserve"> PAGEREF _Toc336864952 \h </w:instrText>
        </w:r>
        <w:r>
          <w:rPr>
            <w:webHidden/>
          </w:rPr>
        </w:r>
        <w:r>
          <w:rPr>
            <w:webHidden/>
          </w:rPr>
          <w:fldChar w:fldCharType="separate"/>
        </w:r>
        <w:r w:rsidR="002A4170">
          <w:rPr>
            <w:webHidden/>
          </w:rPr>
          <w:t>9</w:t>
        </w:r>
        <w:r>
          <w:rPr>
            <w:webHidden/>
          </w:rPr>
          <w:fldChar w:fldCharType="end"/>
        </w:r>
      </w:hyperlink>
    </w:p>
    <w:p w:rsidR="00763883" w:rsidRPr="00C32EA9" w:rsidRDefault="000302C6"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berschrift1"/>
      </w:pPr>
      <w:bookmarkStart w:id="2" w:name="_Toc336864915"/>
      <w:r>
        <w:lastRenderedPageBreak/>
        <w:t>Anforderungskriterien</w:t>
      </w:r>
      <w:bookmarkEnd w:id="2"/>
    </w:p>
    <w:p w:rsidR="00ED5B20" w:rsidRDefault="00A558E8" w:rsidP="00FA50C5">
      <w:pPr>
        <w:pStyle w:val="berschrift2"/>
      </w:pPr>
      <w:bookmarkStart w:id="3" w:name="_Toc336864916"/>
      <w:r>
        <w:t>Umfeld</w:t>
      </w:r>
      <w:bookmarkEnd w:id="3"/>
    </w:p>
    <w:p w:rsidR="00A558E8" w:rsidRDefault="00A558E8" w:rsidP="00A558E8">
      <w:pPr>
        <w:pStyle w:val="Textkrper"/>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berschrift3"/>
      </w:pPr>
      <w:bookmarkStart w:id="4" w:name="_Toc336864917"/>
      <w:r>
        <w:t>Störfaktoren</w:t>
      </w:r>
      <w:bookmarkEnd w:id="4"/>
    </w:p>
    <w:p w:rsidR="00605DC4" w:rsidRPr="00A558E8" w:rsidRDefault="00605DC4" w:rsidP="00A558E8">
      <w:pPr>
        <w:pStyle w:val="Textkrper"/>
      </w:pPr>
      <w:r>
        <w:t>Unter Umständen ist die Kinect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berschrift2"/>
      </w:pPr>
      <w:bookmarkStart w:id="5" w:name="_Toc336864918"/>
      <w:r>
        <w:t>Anforderungen</w:t>
      </w:r>
      <w:bookmarkEnd w:id="5"/>
    </w:p>
    <w:p w:rsidR="009D06D8" w:rsidRDefault="00B00506" w:rsidP="009D06D8">
      <w:pPr>
        <w:pStyle w:val="berschrift3"/>
      </w:pPr>
      <w:bookmarkStart w:id="6" w:name="_Toc336864919"/>
      <w:r>
        <w:t>Umgebung</w:t>
      </w:r>
      <w:bookmarkEnd w:id="6"/>
    </w:p>
    <w:p w:rsidR="009D06D8" w:rsidRDefault="009D06D8" w:rsidP="009D06D8">
      <w:pPr>
        <w:pStyle w:val="Textkrper"/>
        <w:numPr>
          <w:ilvl w:val="0"/>
          <w:numId w:val="3"/>
        </w:numPr>
      </w:pPr>
      <w:r>
        <w:t xml:space="preserve">Ca. </w:t>
      </w:r>
      <w:r w:rsidR="0020486E">
        <w:t>2-10</w:t>
      </w:r>
      <w:r>
        <w:t>m Distanz zur bedienenden Person</w:t>
      </w:r>
      <w:r w:rsidRPr="00AE4A2B">
        <w:t xml:space="preserve"> </w:t>
      </w:r>
    </w:p>
    <w:p w:rsidR="009D06D8" w:rsidRDefault="009D06D8" w:rsidP="009D06D8">
      <w:pPr>
        <w:pStyle w:val="Textkrper"/>
        <w:numPr>
          <w:ilvl w:val="0"/>
          <w:numId w:val="3"/>
        </w:numPr>
      </w:pPr>
      <w:r>
        <w:t>Personen sollen sich nicht überwacht fühlen (</w:t>
      </w:r>
      <w:proofErr w:type="spellStart"/>
      <w:r>
        <w:t>BigBrother</w:t>
      </w:r>
      <w:proofErr w:type="spellEnd"/>
      <w:r>
        <w:t>-Problem)</w:t>
      </w:r>
    </w:p>
    <w:p w:rsidR="009D06D8" w:rsidRDefault="009D06D8" w:rsidP="009D06D8">
      <w:pPr>
        <w:pStyle w:val="Textkrper"/>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Textkrper"/>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Textkrper"/>
        <w:numPr>
          <w:ilvl w:val="0"/>
          <w:numId w:val="3"/>
        </w:numPr>
      </w:pPr>
      <w:r>
        <w:t>Realisierbarkeit mit einer Kinect</w:t>
      </w:r>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bookmarkStart w:id="7" w:name="_Toc336864920"/>
      <w:r>
        <w:t>Workflow</w:t>
      </w:r>
      <w:bookmarkEnd w:id="7"/>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Klicken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036A23" w:rsidP="00D87883">
      <w:pPr>
        <w:pStyle w:val="Textkrper"/>
        <w:numPr>
          <w:ilvl w:val="1"/>
          <w:numId w:val="3"/>
        </w:numPr>
      </w:pPr>
      <w:r>
        <w:t>I</w:t>
      </w:r>
      <w:r w:rsidR="00D87883">
        <w:t>ntuitiv</w:t>
      </w:r>
    </w:p>
    <w:p w:rsidR="00036A23" w:rsidRDefault="00036A23" w:rsidP="00D87883">
      <w:pPr>
        <w:pStyle w:val="Textkrper"/>
        <w:numPr>
          <w:ilvl w:val="1"/>
          <w:numId w:val="3"/>
        </w:numPr>
      </w:pPr>
      <w:r>
        <w:lastRenderedPageBreak/>
        <w:t xml:space="preserve">Einhändig </w:t>
      </w:r>
      <w:proofErr w:type="spellStart"/>
      <w:r>
        <w:t>bedienbar</w:t>
      </w:r>
      <w:proofErr w:type="spellEnd"/>
    </w:p>
    <w:p w:rsidR="009D06D8" w:rsidRDefault="009D06D8" w:rsidP="009D06D8">
      <w:pPr>
        <w:pStyle w:val="Textkrper"/>
        <w:numPr>
          <w:ilvl w:val="0"/>
          <w:numId w:val="3"/>
        </w:numPr>
      </w:pPr>
      <w:r>
        <w:t>Gesten sollten nach maximal zwei Versuchen erkannt werden, irrtümliche Inputs sollten nicht vorkommen.</w:t>
      </w:r>
    </w:p>
    <w:p w:rsidR="00B679ED" w:rsidRDefault="00B679ED" w:rsidP="009D06D8">
      <w:pPr>
        <w:pStyle w:val="Textkrper"/>
        <w:numPr>
          <w:ilvl w:val="0"/>
          <w:numId w:val="3"/>
        </w:numPr>
      </w:pPr>
      <w:r>
        <w:t>Einfach kalibrierbar</w:t>
      </w:r>
    </w:p>
    <w:p w:rsidR="003C4370" w:rsidRDefault="00C96C06" w:rsidP="003C4370">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3297C" w:rsidRDefault="00D87883" w:rsidP="00D87883">
      <w:pPr>
        <w:pStyle w:val="berschrift3"/>
      </w:pPr>
      <w:bookmarkStart w:id="8" w:name="_Toc336864921"/>
      <w:r>
        <w:t>Auswertung Realisierbarkeit</w:t>
      </w:r>
      <w:bookmarkEnd w:id="8"/>
    </w:p>
    <w:p w:rsidR="00163992" w:rsidRDefault="00D87883" w:rsidP="002A3FC1">
      <w:pPr>
        <w:pStyle w:val="berschrift2"/>
      </w:pPr>
      <w:bookmarkStart w:id="9" w:name="_Toc336864922"/>
      <w:r>
        <w:t>Erweiterungen</w:t>
      </w:r>
      <w:bookmarkEnd w:id="9"/>
    </w:p>
    <w:p w:rsidR="00D87883" w:rsidRPr="00D87883" w:rsidRDefault="00D87883" w:rsidP="00D87883">
      <w:pPr>
        <w:pStyle w:val="Textkrper"/>
      </w:pPr>
    </w:p>
    <w:p w:rsidR="00C50374" w:rsidRDefault="005A4AE9" w:rsidP="00163992">
      <w:pPr>
        <w:pStyle w:val="berschrift1"/>
      </w:pPr>
      <w:bookmarkStart w:id="10" w:name="_Toc336864923"/>
      <w:r>
        <w:t>Gesten</w:t>
      </w:r>
      <w:bookmarkEnd w:id="10"/>
    </w:p>
    <w:p w:rsidR="00036A23" w:rsidRPr="00036A23" w:rsidRDefault="00036A23" w:rsidP="00036A23">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036A23" w:rsidTr="00F6766A">
        <w:trPr>
          <w:cnfStyle w:val="100000000000"/>
        </w:trPr>
        <w:tc>
          <w:tcPr>
            <w:cnfStyle w:val="001000000000"/>
            <w:tcW w:w="2376" w:type="dxa"/>
          </w:tcPr>
          <w:p w:rsidR="00036A23" w:rsidRDefault="00036A23" w:rsidP="00EE6B38">
            <w:pPr>
              <w:pStyle w:val="Textkrper"/>
            </w:pPr>
            <w:r>
              <w:t>Geste</w:t>
            </w:r>
          </w:p>
        </w:tc>
        <w:tc>
          <w:tcPr>
            <w:tcW w:w="7654" w:type="dxa"/>
          </w:tcPr>
          <w:p w:rsidR="00036A23" w:rsidRDefault="00036A23" w:rsidP="00EE6B38">
            <w:pPr>
              <w:pStyle w:val="Textkrper"/>
              <w:cnfStyle w:val="100000000000"/>
            </w:pPr>
            <w:r>
              <w:t>Beschreibung</w:t>
            </w:r>
          </w:p>
        </w:tc>
      </w:tr>
      <w:tr w:rsidR="00036A23" w:rsidTr="00F6766A">
        <w:trPr>
          <w:cnfStyle w:val="000000100000"/>
        </w:trPr>
        <w:tc>
          <w:tcPr>
            <w:cnfStyle w:val="001000000000"/>
            <w:tcW w:w="2376" w:type="dxa"/>
          </w:tcPr>
          <w:p w:rsidR="00036A23" w:rsidRDefault="00036A23" w:rsidP="00EE6B38">
            <w:pPr>
              <w:pStyle w:val="Textkrper"/>
            </w:pPr>
            <w:r>
              <w:t>Push</w:t>
            </w:r>
          </w:p>
        </w:tc>
        <w:tc>
          <w:tcPr>
            <w:tcW w:w="7654" w:type="dxa"/>
          </w:tcPr>
          <w:p w:rsidR="00036A23" w:rsidRDefault="00036A23" w:rsidP="00036A23">
            <w:pPr>
              <w:pStyle w:val="Textkrper"/>
              <w:cnfStyle w:val="000000100000"/>
            </w:pPr>
            <w:r>
              <w:t>Eine Bewegung, bei der die Hand schnell nach vorne bewegt wird.</w:t>
            </w:r>
          </w:p>
        </w:tc>
      </w:tr>
      <w:tr w:rsidR="00036A23" w:rsidTr="00F6766A">
        <w:tc>
          <w:tcPr>
            <w:cnfStyle w:val="001000000000"/>
            <w:tcW w:w="2376" w:type="dxa"/>
          </w:tcPr>
          <w:p w:rsidR="00036A23" w:rsidRDefault="00036A23" w:rsidP="00EE6B38">
            <w:pPr>
              <w:pStyle w:val="Textkrper"/>
            </w:pPr>
            <w:r>
              <w:t>Pull</w:t>
            </w:r>
          </w:p>
        </w:tc>
        <w:tc>
          <w:tcPr>
            <w:tcW w:w="7654" w:type="dxa"/>
          </w:tcPr>
          <w:p w:rsidR="00036A23" w:rsidRDefault="00036A23" w:rsidP="00EE6B38">
            <w:pPr>
              <w:pStyle w:val="Textkrper"/>
              <w:cnfStyle w:val="000000000000"/>
            </w:pPr>
            <w:r>
              <w:t>Die Hand wird von einer Position vorne schnell zum Körper gezogen.</w:t>
            </w:r>
          </w:p>
        </w:tc>
      </w:tr>
      <w:tr w:rsidR="00036A23" w:rsidRPr="007C3953" w:rsidTr="00F6766A">
        <w:trPr>
          <w:cnfStyle w:val="000000100000"/>
        </w:trPr>
        <w:tc>
          <w:tcPr>
            <w:cnfStyle w:val="001000000000"/>
            <w:tcW w:w="2376" w:type="dxa"/>
          </w:tcPr>
          <w:p w:rsidR="00036A23" w:rsidRDefault="00036A23" w:rsidP="00EE6B38">
            <w:pPr>
              <w:pStyle w:val="Textkrper"/>
            </w:pPr>
            <w:proofErr w:type="spellStart"/>
            <w:r>
              <w:t>Pinch</w:t>
            </w:r>
            <w:proofErr w:type="spellEnd"/>
            <w:r>
              <w:t xml:space="preserve"> Zoom</w:t>
            </w:r>
          </w:p>
        </w:tc>
        <w:tc>
          <w:tcPr>
            <w:tcW w:w="7654" w:type="dxa"/>
          </w:tcPr>
          <w:p w:rsidR="00036A23" w:rsidRDefault="00036A23" w:rsidP="00EE6B38">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036A23" w:rsidTr="00F6766A">
        <w:tc>
          <w:tcPr>
            <w:cnfStyle w:val="001000000000"/>
            <w:tcW w:w="2376" w:type="dxa"/>
          </w:tcPr>
          <w:p w:rsidR="00036A23" w:rsidRDefault="00036A23" w:rsidP="00EE6B38">
            <w:pPr>
              <w:pStyle w:val="Textkrper"/>
            </w:pPr>
            <w:r>
              <w:t xml:space="preserve">Push </w:t>
            </w:r>
            <w:proofErr w:type="spellStart"/>
            <w:r>
              <w:t>and</w:t>
            </w:r>
            <w:proofErr w:type="spellEnd"/>
            <w:r>
              <w:t xml:space="preserve"> Pull Zoom</w:t>
            </w:r>
          </w:p>
        </w:tc>
        <w:tc>
          <w:tcPr>
            <w:tcW w:w="7654" w:type="dxa"/>
          </w:tcPr>
          <w:p w:rsidR="00036A23" w:rsidRDefault="00036A23" w:rsidP="00EE6B38">
            <w:pPr>
              <w:pStyle w:val="Textkrper"/>
              <w:cnfStyle w:val="000000000000"/>
            </w:pPr>
            <w:r>
              <w:t>Durch das Heranziehen eines Objektes wird es grösser, durch das wegstossen kleiner.</w:t>
            </w:r>
          </w:p>
        </w:tc>
      </w:tr>
      <w:tr w:rsidR="00036A23" w:rsidTr="00F6766A">
        <w:trPr>
          <w:cnfStyle w:val="000000100000"/>
        </w:trPr>
        <w:tc>
          <w:tcPr>
            <w:cnfStyle w:val="001000000000"/>
            <w:tcW w:w="2376" w:type="dxa"/>
          </w:tcPr>
          <w:p w:rsidR="00036A23" w:rsidRDefault="00F6766A" w:rsidP="00EE6B38">
            <w:pPr>
              <w:pStyle w:val="Textkrper"/>
            </w:pPr>
            <w:r>
              <w:t>Wischen</w:t>
            </w:r>
          </w:p>
        </w:tc>
        <w:tc>
          <w:tcPr>
            <w:tcW w:w="7654" w:type="dxa"/>
          </w:tcPr>
          <w:p w:rsidR="00036A23" w:rsidRDefault="00036A23" w:rsidP="00EE6B38">
            <w:pPr>
              <w:pStyle w:val="Textkrper"/>
              <w:cnfStyle w:val="000000100000"/>
            </w:pPr>
            <w:r>
              <w:t>eine schnelle Handbewegung nach links oder rechts, die Bewegung kommt aus dem Ellb</w:t>
            </w:r>
            <w:r>
              <w:t>o</w:t>
            </w:r>
            <w:r>
              <w:t>gen, nicht nur aus dem Handgelenk.</w:t>
            </w:r>
          </w:p>
        </w:tc>
      </w:tr>
      <w:tr w:rsidR="00036A23" w:rsidTr="00F6766A">
        <w:tc>
          <w:tcPr>
            <w:cnfStyle w:val="001000000000"/>
            <w:tcW w:w="2376" w:type="dxa"/>
          </w:tcPr>
          <w:p w:rsidR="00036A23" w:rsidRDefault="00036A23" w:rsidP="00EE6B38">
            <w:pPr>
              <w:pStyle w:val="Textkrper"/>
            </w:pPr>
            <w:r>
              <w:t>Joystick</w:t>
            </w:r>
          </w:p>
        </w:tc>
        <w:tc>
          <w:tcPr>
            <w:tcW w:w="7654" w:type="dxa"/>
          </w:tcPr>
          <w:p w:rsidR="00036A23" w:rsidRDefault="00036A23" w:rsidP="00EE6B38">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036A23" w:rsidTr="00F6766A">
        <w:trPr>
          <w:cnfStyle w:val="000000100000"/>
          <w:trHeight w:val="247"/>
        </w:trPr>
        <w:tc>
          <w:tcPr>
            <w:cnfStyle w:val="001000000000"/>
            <w:tcW w:w="2376" w:type="dxa"/>
          </w:tcPr>
          <w:p w:rsidR="00036A23" w:rsidRDefault="00036A23" w:rsidP="00F6766A">
            <w:pPr>
              <w:pStyle w:val="Textkrper"/>
            </w:pPr>
            <w:r>
              <w:t>Arm</w:t>
            </w:r>
            <w:r w:rsidR="00F6766A">
              <w:t>winkel</w:t>
            </w:r>
          </w:p>
        </w:tc>
        <w:tc>
          <w:tcPr>
            <w:tcW w:w="7654" w:type="dxa"/>
          </w:tcPr>
          <w:p w:rsidR="00036A23" w:rsidRDefault="000E3AEF" w:rsidP="00EE6B38">
            <w:pPr>
              <w:pStyle w:val="Textkrper"/>
              <w:cnfStyle w:val="000000100000"/>
            </w:pPr>
            <w:r>
              <w:t>Der Winkel der zwischen Hand, Schulter und Hüftgelenk aufgespannt wird.</w:t>
            </w:r>
          </w:p>
        </w:tc>
      </w:tr>
      <w:tr w:rsidR="00036A23" w:rsidTr="00F6766A">
        <w:tc>
          <w:tcPr>
            <w:cnfStyle w:val="001000000000"/>
            <w:tcW w:w="2376" w:type="dxa"/>
          </w:tcPr>
          <w:p w:rsidR="00036A23" w:rsidRDefault="00F6766A" w:rsidP="00EE6B38">
            <w:pPr>
              <w:pStyle w:val="Textkrper"/>
            </w:pPr>
            <w:r>
              <w:t>Winken</w:t>
            </w:r>
          </w:p>
        </w:tc>
        <w:tc>
          <w:tcPr>
            <w:tcW w:w="7654" w:type="dxa"/>
          </w:tcPr>
          <w:p w:rsidR="00036A23" w:rsidRDefault="00F6766A" w:rsidP="00EE6B38">
            <w:pPr>
              <w:pStyle w:val="Textkrper"/>
              <w:cnfStyle w:val="000000000000"/>
            </w:pPr>
            <w:r>
              <w:t>Hin und her bewegen der Hand, die sich oberhalb des Kopfes befinden muss. Die Bew</w:t>
            </w:r>
            <w:r>
              <w:t>e</w:t>
            </w:r>
            <w:r>
              <w:t>gung kommt aus dem Ellbogen.</w:t>
            </w:r>
          </w:p>
        </w:tc>
      </w:tr>
      <w:tr w:rsidR="00036A23" w:rsidTr="00F6766A">
        <w:trPr>
          <w:cnfStyle w:val="000000100000"/>
        </w:trPr>
        <w:tc>
          <w:tcPr>
            <w:cnfStyle w:val="001000000000"/>
            <w:tcW w:w="2376" w:type="dxa"/>
          </w:tcPr>
          <w:p w:rsidR="00036A23" w:rsidRDefault="00F6766A" w:rsidP="00EE6B38">
            <w:pPr>
              <w:pStyle w:val="Textkrper"/>
            </w:pPr>
            <w:r>
              <w:t>Ausgestreckt</w:t>
            </w:r>
          </w:p>
        </w:tc>
        <w:tc>
          <w:tcPr>
            <w:tcW w:w="7654" w:type="dxa"/>
          </w:tcPr>
          <w:p w:rsidR="00036A23" w:rsidRDefault="00F6766A" w:rsidP="00EE6B38">
            <w:pPr>
              <w:pStyle w:val="Textkrper"/>
              <w:cnfStyle w:val="000000100000"/>
            </w:pPr>
            <w:r>
              <w:t>Schulter, Ellbogen und Hand bilden eine Linie. Der Arm zeigt vom Körper weg.</w:t>
            </w:r>
          </w:p>
        </w:tc>
      </w:tr>
      <w:tr w:rsidR="00036A23" w:rsidTr="00F6766A">
        <w:tc>
          <w:tcPr>
            <w:cnfStyle w:val="001000000000"/>
            <w:tcW w:w="2376" w:type="dxa"/>
          </w:tcPr>
          <w:p w:rsidR="00036A23" w:rsidRDefault="00F6766A" w:rsidP="00EE6B38">
            <w:pPr>
              <w:pStyle w:val="Textkrper"/>
            </w:pPr>
            <w:r>
              <w:t>Körper lehnen</w:t>
            </w:r>
          </w:p>
        </w:tc>
        <w:tc>
          <w:tcPr>
            <w:tcW w:w="7654" w:type="dxa"/>
          </w:tcPr>
          <w:p w:rsidR="00036A23" w:rsidRDefault="00F6766A" w:rsidP="00EE6B38">
            <w:pPr>
              <w:pStyle w:val="Textkrper"/>
              <w:cnfStyle w:val="000000000000"/>
            </w:pPr>
            <w:r>
              <w:t>Eine Position, wobei der Oberkörper nach vorne, hinten, links oder rechts geneigt ist. Die Körperachse ist dabei gekrümmt in dieser Richtung.</w:t>
            </w:r>
          </w:p>
        </w:tc>
      </w:tr>
      <w:tr w:rsidR="00036A23" w:rsidTr="00F6766A">
        <w:trPr>
          <w:cnfStyle w:val="000000100000"/>
        </w:trPr>
        <w:tc>
          <w:tcPr>
            <w:cnfStyle w:val="001000000000"/>
            <w:tcW w:w="2376" w:type="dxa"/>
          </w:tcPr>
          <w:p w:rsidR="00036A23" w:rsidRDefault="00F6766A" w:rsidP="00F6766A">
            <w:pPr>
              <w:pStyle w:val="Textkrper"/>
            </w:pPr>
            <w:r>
              <w:t>Handgeste</w:t>
            </w:r>
          </w:p>
        </w:tc>
        <w:tc>
          <w:tcPr>
            <w:tcW w:w="7654" w:type="dxa"/>
          </w:tcPr>
          <w:p w:rsidR="00036A23" w:rsidRDefault="00F6766A" w:rsidP="00EE6B38">
            <w:pPr>
              <w:pStyle w:val="Textkrper"/>
              <w:cnfStyle w:val="000000100000"/>
            </w:pPr>
            <w:r>
              <w:t xml:space="preserve">Eine Geste, die nur von der Hand ausgeführt wird. Diese Gesten können wir mit unserer Ausgangslage nicht erfassen. Daher werden wir nicht weiter darauf eingehen.  </w:t>
            </w:r>
          </w:p>
        </w:tc>
      </w:tr>
      <w:tr w:rsidR="00F6766A" w:rsidTr="00F6766A">
        <w:tc>
          <w:tcPr>
            <w:cnfStyle w:val="001000000000"/>
            <w:tcW w:w="2376" w:type="dxa"/>
          </w:tcPr>
          <w:p w:rsidR="00F6766A" w:rsidRDefault="00F6766A" w:rsidP="00EE6B38">
            <w:pPr>
              <w:pStyle w:val="Textkrper"/>
            </w:pPr>
            <w:r>
              <w:t xml:space="preserve">Laser </w:t>
            </w:r>
            <w:proofErr w:type="spellStart"/>
            <w:r>
              <w:t>Pointer</w:t>
            </w:r>
            <w:proofErr w:type="spellEnd"/>
          </w:p>
        </w:tc>
        <w:tc>
          <w:tcPr>
            <w:tcW w:w="7654" w:type="dxa"/>
          </w:tcPr>
          <w:p w:rsidR="00F6766A" w:rsidRDefault="00F6766A" w:rsidP="00EE6B38">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6766A" w:rsidTr="00F6766A">
        <w:trPr>
          <w:cnfStyle w:val="000000100000"/>
        </w:trPr>
        <w:tc>
          <w:tcPr>
            <w:cnfStyle w:val="001000000000"/>
            <w:tcW w:w="2376" w:type="dxa"/>
          </w:tcPr>
          <w:p w:rsidR="00F6766A" w:rsidRDefault="00F6766A" w:rsidP="00EE6B38">
            <w:pPr>
              <w:pStyle w:val="Textkrper"/>
            </w:pPr>
            <w:r>
              <w:t>Absolutes Scrolling</w:t>
            </w:r>
          </w:p>
        </w:tc>
        <w:tc>
          <w:tcPr>
            <w:tcW w:w="7654" w:type="dxa"/>
          </w:tcPr>
          <w:p w:rsidR="00F6766A" w:rsidRDefault="00F6766A" w:rsidP="00F6766A">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tcW w:w="2376" w:type="dxa"/>
          </w:tcPr>
          <w:p w:rsidR="00F6766A" w:rsidRDefault="00F6766A" w:rsidP="00EE6B38">
            <w:pPr>
              <w:pStyle w:val="Textkrper"/>
            </w:pPr>
            <w:r>
              <w:t xml:space="preserve">Scrolling mit </w:t>
            </w:r>
            <w:proofErr w:type="spellStart"/>
            <w:r>
              <w:t>Momentum</w:t>
            </w:r>
            <w:proofErr w:type="spellEnd"/>
          </w:p>
        </w:tc>
        <w:tc>
          <w:tcPr>
            <w:tcW w:w="7654" w:type="dxa"/>
          </w:tcPr>
          <w:p w:rsidR="00F6766A" w:rsidRDefault="00F6766A" w:rsidP="00EE6B38">
            <w:pPr>
              <w:pStyle w:val="Textkrper"/>
              <w:cnfStyle w:val="000000000000"/>
            </w:pPr>
            <w:r>
              <w:t>Das Bild wird beim Loslassen mit der gleichen Geschwindigkeit weiterbewegt. Mit einer Dämpfung wird es während einem Zeitinterwall abgebremst.</w:t>
            </w:r>
          </w:p>
        </w:tc>
      </w:tr>
      <w:tr w:rsidR="001772DE" w:rsidTr="00F6766A">
        <w:trPr>
          <w:cnfStyle w:val="000000100000"/>
        </w:trPr>
        <w:tc>
          <w:tcPr>
            <w:cnfStyle w:val="001000000000"/>
            <w:tcW w:w="2376" w:type="dxa"/>
          </w:tcPr>
          <w:p w:rsidR="001772DE" w:rsidRDefault="001772DE" w:rsidP="00EE6B38">
            <w:pPr>
              <w:pStyle w:val="Textkrper"/>
            </w:pPr>
            <w:r>
              <w:t>Emulation</w:t>
            </w:r>
          </w:p>
        </w:tc>
        <w:tc>
          <w:tcPr>
            <w:tcW w:w="7654" w:type="dxa"/>
          </w:tcPr>
          <w:p w:rsidR="001772DE" w:rsidRDefault="001772DE" w:rsidP="00EE6B38">
            <w:pPr>
              <w:pStyle w:val="Textkrper"/>
              <w:cnfStyle w:val="000000100000"/>
            </w:pPr>
            <w:r>
              <w:t>Controller wird als Maus und Tastatur emuliert</w:t>
            </w:r>
          </w:p>
        </w:tc>
      </w:tr>
    </w:tbl>
    <w:p w:rsidR="00F6766A" w:rsidRDefault="00F6766A">
      <w:pPr>
        <w:rPr>
          <w:b/>
          <w:sz w:val="24"/>
          <w:lang w:val="de-CH"/>
        </w:rPr>
      </w:pPr>
      <w:r>
        <w:br w:type="page"/>
      </w:r>
    </w:p>
    <w:p w:rsidR="00D7773E" w:rsidRDefault="007C3953" w:rsidP="007C3953">
      <w:pPr>
        <w:pStyle w:val="berschrift2"/>
      </w:pPr>
      <w:bookmarkStart w:id="11" w:name="_Toc336864924"/>
      <w:r>
        <w:lastRenderedPageBreak/>
        <w:t>Benutzte Gesten anderer Produkte und Projekte</w:t>
      </w:r>
      <w:bookmarkEnd w:id="11"/>
    </w:p>
    <w:tbl>
      <w:tblPr>
        <w:tblStyle w:val="MittleresRaster3-Akzent5"/>
        <w:tblW w:w="10031" w:type="dxa"/>
        <w:tblLook w:val="04A0"/>
      </w:tblPr>
      <w:tblGrid>
        <w:gridCol w:w="1265"/>
        <w:gridCol w:w="2550"/>
        <w:gridCol w:w="1521"/>
        <w:gridCol w:w="1225"/>
        <w:gridCol w:w="1305"/>
        <w:gridCol w:w="2165"/>
      </w:tblGrid>
      <w:tr w:rsidR="00D73BF7" w:rsidTr="008E10BF">
        <w:trPr>
          <w:cnfStyle w:val="100000000000"/>
        </w:trPr>
        <w:tc>
          <w:tcPr>
            <w:cnfStyle w:val="001000000000"/>
            <w:tcW w:w="1101" w:type="dxa"/>
          </w:tcPr>
          <w:p w:rsidR="008E10BF" w:rsidRDefault="008E10BF" w:rsidP="009D5D6A">
            <w:pPr>
              <w:pStyle w:val="Textkrper"/>
            </w:pPr>
            <w:r>
              <w:t>Device</w:t>
            </w:r>
          </w:p>
        </w:tc>
        <w:tc>
          <w:tcPr>
            <w:tcW w:w="2835" w:type="dxa"/>
          </w:tcPr>
          <w:p w:rsidR="008E10BF" w:rsidRDefault="008E10BF" w:rsidP="009D5D6A">
            <w:pPr>
              <w:pStyle w:val="Textkrper"/>
              <w:cnfStyle w:val="100000000000"/>
            </w:pPr>
            <w:r>
              <w:t>Eigenheiten und Details</w:t>
            </w:r>
          </w:p>
        </w:tc>
        <w:tc>
          <w:tcPr>
            <w:tcW w:w="1276" w:type="dxa"/>
          </w:tcPr>
          <w:p w:rsidR="008E10BF" w:rsidRDefault="008E10BF" w:rsidP="009D5D6A">
            <w:pPr>
              <w:pStyle w:val="Textkrper"/>
              <w:cnfStyle w:val="100000000000"/>
            </w:pPr>
            <w:r>
              <w:t>Auswahl</w:t>
            </w:r>
          </w:p>
        </w:tc>
        <w:tc>
          <w:tcPr>
            <w:tcW w:w="1276" w:type="dxa"/>
          </w:tcPr>
          <w:p w:rsidR="008E10BF" w:rsidRDefault="008E10BF" w:rsidP="009D5D6A">
            <w:pPr>
              <w:pStyle w:val="Textkrper"/>
              <w:cnfStyle w:val="100000000000"/>
            </w:pPr>
            <w:r>
              <w:t>Zoom</w:t>
            </w:r>
          </w:p>
        </w:tc>
        <w:tc>
          <w:tcPr>
            <w:tcW w:w="1276" w:type="dxa"/>
          </w:tcPr>
          <w:p w:rsidR="008E10BF" w:rsidRDefault="008E10BF" w:rsidP="009D5D6A">
            <w:pPr>
              <w:pStyle w:val="Textkrper"/>
              <w:cnfStyle w:val="100000000000"/>
            </w:pPr>
            <w:r>
              <w:t>Scrolling</w:t>
            </w:r>
          </w:p>
        </w:tc>
        <w:tc>
          <w:tcPr>
            <w:tcW w:w="2267" w:type="dxa"/>
          </w:tcPr>
          <w:p w:rsidR="008E10BF" w:rsidRDefault="008E10BF" w:rsidP="009D5D6A">
            <w:pPr>
              <w:pStyle w:val="Textkrper"/>
              <w:cnfStyle w:val="100000000000"/>
            </w:pPr>
            <w:r>
              <w:t>Sonstiges</w:t>
            </w:r>
          </w:p>
        </w:tc>
      </w:tr>
      <w:tr w:rsidR="00D73BF7" w:rsidTr="008E10BF">
        <w:trPr>
          <w:cnfStyle w:val="000000100000"/>
        </w:trPr>
        <w:tc>
          <w:tcPr>
            <w:cnfStyle w:val="001000000000"/>
            <w:tcW w:w="1101" w:type="dxa"/>
          </w:tcPr>
          <w:p w:rsidR="008E10BF" w:rsidRDefault="008E10BF" w:rsidP="009D5D6A">
            <w:pPr>
              <w:pStyle w:val="Textkrper"/>
            </w:pPr>
            <w:r>
              <w:t>Xbox mit Kinect</w:t>
            </w:r>
          </w:p>
        </w:tc>
        <w:tc>
          <w:tcPr>
            <w:tcW w:w="2835" w:type="dxa"/>
          </w:tcPr>
          <w:p w:rsidR="008E10BF" w:rsidRDefault="008E10BF" w:rsidP="009D5D6A">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8E10BF" w:rsidRDefault="00F377CB" w:rsidP="009D5D6A">
            <w:pPr>
              <w:pStyle w:val="Textkrper"/>
              <w:cnfStyle w:val="000000100000"/>
            </w:pPr>
            <w:r>
              <w:t>Meist Push, teilweise Han</w:t>
            </w:r>
            <w:r>
              <w:t>d</w:t>
            </w:r>
            <w:r>
              <w:t>erkennung</w:t>
            </w:r>
          </w:p>
        </w:tc>
        <w:tc>
          <w:tcPr>
            <w:tcW w:w="1276" w:type="dxa"/>
          </w:tcPr>
          <w:p w:rsidR="008E10BF" w:rsidRDefault="00F377CB" w:rsidP="009D5D6A">
            <w:pPr>
              <w:pStyle w:val="Textkrper"/>
              <w:cnfStyle w:val="000000100000"/>
            </w:pPr>
            <w:r>
              <w:t xml:space="preserve">2-Hand </w:t>
            </w:r>
            <w:proofErr w:type="spellStart"/>
            <w:r>
              <w:t>Pinch</w:t>
            </w:r>
            <w:proofErr w:type="spellEnd"/>
          </w:p>
        </w:tc>
        <w:tc>
          <w:tcPr>
            <w:tcW w:w="1276" w:type="dxa"/>
          </w:tcPr>
          <w:p w:rsidR="008E10BF" w:rsidRDefault="00F377CB" w:rsidP="009D5D6A">
            <w:pPr>
              <w:pStyle w:val="Textkrper"/>
              <w:cnfStyle w:val="000000100000"/>
            </w:pPr>
            <w:r>
              <w:t>Wischen, teilweise Joystick</w:t>
            </w:r>
          </w:p>
        </w:tc>
        <w:tc>
          <w:tcPr>
            <w:tcW w:w="2267" w:type="dxa"/>
          </w:tcPr>
          <w:p w:rsidR="00F377CB" w:rsidRDefault="00F377CB" w:rsidP="009D5D6A">
            <w:pPr>
              <w:pStyle w:val="Textkrper"/>
              <w:cnfStyle w:val="000000100000"/>
            </w:pPr>
            <w:r>
              <w:t>Zusätzliche Aktionen mit z.B. bestimmtem Armwinkel  Anmeldung mit Winken</w:t>
            </w:r>
          </w:p>
        </w:tc>
      </w:tr>
      <w:tr w:rsidR="00D73BF7" w:rsidTr="008E10BF">
        <w:tc>
          <w:tcPr>
            <w:cnfStyle w:val="001000000000"/>
            <w:tcW w:w="1101" w:type="dxa"/>
          </w:tcPr>
          <w:p w:rsidR="008E10BF" w:rsidRDefault="00F377CB" w:rsidP="009D5D6A">
            <w:pPr>
              <w:pStyle w:val="Textkrper"/>
            </w:pPr>
            <w:r>
              <w:t>Kinect am PC</w:t>
            </w:r>
          </w:p>
        </w:tc>
        <w:tc>
          <w:tcPr>
            <w:tcW w:w="2835" w:type="dxa"/>
          </w:tcPr>
          <w:p w:rsidR="008E10BF" w:rsidRDefault="00F377CB" w:rsidP="009D5D6A">
            <w:pPr>
              <w:pStyle w:val="Textkrper"/>
              <w:cnfStyle w:val="000000000000"/>
            </w:pPr>
            <w:r>
              <w:t>Noch keine kommerzielle Software, meist spezifische Prototypen oder Emulat</w:t>
            </w:r>
            <w:r>
              <w:t>o</w:t>
            </w:r>
            <w:r>
              <w:t>ren</w:t>
            </w:r>
          </w:p>
        </w:tc>
        <w:tc>
          <w:tcPr>
            <w:tcW w:w="1276" w:type="dxa"/>
          </w:tcPr>
          <w:p w:rsidR="008E10BF" w:rsidRDefault="00F377CB" w:rsidP="009D5D6A">
            <w:pPr>
              <w:pStyle w:val="Textkrper"/>
              <w:cnfStyle w:val="000000000000"/>
            </w:pPr>
            <w:r>
              <w:t>individuell</w:t>
            </w:r>
          </w:p>
        </w:tc>
        <w:tc>
          <w:tcPr>
            <w:tcW w:w="1276" w:type="dxa"/>
          </w:tcPr>
          <w:p w:rsidR="008E10BF" w:rsidRDefault="008E10BF" w:rsidP="009D5D6A">
            <w:pPr>
              <w:pStyle w:val="Textkrper"/>
              <w:cnfStyle w:val="000000000000"/>
            </w:pPr>
          </w:p>
        </w:tc>
        <w:tc>
          <w:tcPr>
            <w:tcW w:w="1276" w:type="dxa"/>
          </w:tcPr>
          <w:p w:rsidR="008E10BF" w:rsidRDefault="008E10BF" w:rsidP="009D5D6A">
            <w:pPr>
              <w:pStyle w:val="Textkrper"/>
              <w:cnfStyle w:val="000000000000"/>
            </w:pPr>
          </w:p>
        </w:tc>
        <w:tc>
          <w:tcPr>
            <w:tcW w:w="2267" w:type="dxa"/>
          </w:tcPr>
          <w:p w:rsidR="008E10BF" w:rsidRDefault="008E10BF" w:rsidP="009D5D6A">
            <w:pPr>
              <w:pStyle w:val="Textkrper"/>
              <w:cnfStyle w:val="000000000000"/>
            </w:pPr>
          </w:p>
        </w:tc>
      </w:tr>
      <w:tr w:rsidR="00D73BF7" w:rsidRPr="007C3953" w:rsidTr="008E10BF">
        <w:trPr>
          <w:cnfStyle w:val="000000100000"/>
        </w:trPr>
        <w:tc>
          <w:tcPr>
            <w:cnfStyle w:val="001000000000"/>
            <w:tcW w:w="1101" w:type="dxa"/>
          </w:tcPr>
          <w:p w:rsidR="008E10BF" w:rsidRDefault="00F377CB" w:rsidP="009D5D6A">
            <w:pPr>
              <w:pStyle w:val="Textkrper"/>
            </w:pPr>
            <w:r>
              <w:t>Interactive Wall</w:t>
            </w:r>
          </w:p>
        </w:tc>
        <w:tc>
          <w:tcPr>
            <w:tcW w:w="2835" w:type="dxa"/>
          </w:tcPr>
          <w:p w:rsidR="008E10BF" w:rsidRDefault="00F377CB" w:rsidP="00F377CB">
            <w:pPr>
              <w:pStyle w:val="Textkrper"/>
              <w:spacing w:after="0"/>
              <w:cnfStyle w:val="000000100000"/>
            </w:pPr>
            <w:r>
              <w:t xml:space="preserve">3 </w:t>
            </w:r>
            <w:proofErr w:type="spellStart"/>
            <w:r>
              <w:t>Beamer</w:t>
            </w:r>
            <w:proofErr w:type="spellEnd"/>
            <w:r>
              <w:t>, 1 Kinect</w:t>
            </w:r>
          </w:p>
          <w:p w:rsidR="00F377CB" w:rsidRDefault="00F377CB" w:rsidP="00F377CB">
            <w:pPr>
              <w:pStyle w:val="Textkrper"/>
              <w:spacing w:after="0"/>
              <w:cnfStyle w:val="000000100000"/>
            </w:pPr>
            <w:r>
              <w:t>Media Center</w:t>
            </w:r>
          </w:p>
        </w:tc>
        <w:tc>
          <w:tcPr>
            <w:tcW w:w="1276" w:type="dxa"/>
          </w:tcPr>
          <w:p w:rsidR="008E10BF" w:rsidRDefault="00F377CB" w:rsidP="009D5D6A">
            <w:pPr>
              <w:pStyle w:val="Textkrper"/>
              <w:cnfStyle w:val="000000100000"/>
            </w:pPr>
            <w:r>
              <w:t>Push</w:t>
            </w:r>
          </w:p>
        </w:tc>
        <w:tc>
          <w:tcPr>
            <w:tcW w:w="1276" w:type="dxa"/>
          </w:tcPr>
          <w:p w:rsidR="008E10BF" w:rsidRDefault="00F377CB" w:rsidP="009D5D6A">
            <w:pPr>
              <w:pStyle w:val="Textkrper"/>
              <w:cnfStyle w:val="000000100000"/>
            </w:pPr>
            <w:r>
              <w:t>-</w:t>
            </w:r>
          </w:p>
        </w:tc>
        <w:tc>
          <w:tcPr>
            <w:tcW w:w="1276" w:type="dxa"/>
          </w:tcPr>
          <w:p w:rsidR="008E10BF" w:rsidRDefault="00F377CB" w:rsidP="009D5D6A">
            <w:pPr>
              <w:pStyle w:val="Textkrper"/>
              <w:cnfStyle w:val="000000100000"/>
            </w:pPr>
            <w:r>
              <w:t>Wischen</w:t>
            </w:r>
          </w:p>
        </w:tc>
        <w:tc>
          <w:tcPr>
            <w:tcW w:w="2267" w:type="dxa"/>
          </w:tcPr>
          <w:p w:rsidR="008E10BF" w:rsidRDefault="00F377CB" w:rsidP="009D5D6A">
            <w:pPr>
              <w:pStyle w:val="Textkrper"/>
              <w:cnfStyle w:val="000000100000"/>
            </w:pPr>
            <w:r>
              <w:t>Anmeldung mit ausg</w:t>
            </w:r>
            <w:r>
              <w:t>e</w:t>
            </w:r>
            <w:r>
              <w:t>streckten Armen</w:t>
            </w:r>
            <w:r w:rsidR="007C3953">
              <w:t>, 2 Cursor pro User</w:t>
            </w:r>
          </w:p>
        </w:tc>
      </w:tr>
      <w:tr w:rsidR="00D73BF7" w:rsidTr="008E10BF">
        <w:tc>
          <w:tcPr>
            <w:cnfStyle w:val="001000000000"/>
            <w:tcW w:w="1101" w:type="dxa"/>
          </w:tcPr>
          <w:p w:rsidR="008E10BF" w:rsidRDefault="00F377CB" w:rsidP="009D5D6A">
            <w:pPr>
              <w:pStyle w:val="Textkrper"/>
            </w:pPr>
            <w:r>
              <w:t>FAAST</w:t>
            </w:r>
          </w:p>
        </w:tc>
        <w:tc>
          <w:tcPr>
            <w:tcW w:w="2835" w:type="dxa"/>
          </w:tcPr>
          <w:p w:rsidR="008E10BF" w:rsidRDefault="00F377CB" w:rsidP="009D5D6A">
            <w:pPr>
              <w:pStyle w:val="Textkrper"/>
              <w:cnfStyle w:val="000000000000"/>
            </w:pPr>
            <w:r>
              <w:t>Maus und Tastatur Emulator</w:t>
            </w:r>
          </w:p>
        </w:tc>
        <w:tc>
          <w:tcPr>
            <w:tcW w:w="1276" w:type="dxa"/>
          </w:tcPr>
          <w:p w:rsidR="008E10BF" w:rsidRDefault="00F377CB" w:rsidP="009D5D6A">
            <w:pPr>
              <w:pStyle w:val="Textkrper"/>
              <w:cnfStyle w:val="000000000000"/>
            </w:pPr>
            <w:r>
              <w:t>Arm strecken</w:t>
            </w:r>
          </w:p>
        </w:tc>
        <w:tc>
          <w:tcPr>
            <w:tcW w:w="1276" w:type="dxa"/>
          </w:tcPr>
          <w:p w:rsidR="008E10BF" w:rsidRDefault="00F377CB" w:rsidP="009D5D6A">
            <w:pPr>
              <w:pStyle w:val="Textkrper"/>
              <w:cnfStyle w:val="000000000000"/>
            </w:pPr>
            <w:r>
              <w:t>-</w:t>
            </w:r>
          </w:p>
        </w:tc>
        <w:tc>
          <w:tcPr>
            <w:tcW w:w="1276" w:type="dxa"/>
          </w:tcPr>
          <w:p w:rsidR="008E10BF" w:rsidRDefault="00F377CB" w:rsidP="009D5D6A">
            <w:pPr>
              <w:pStyle w:val="Textkrper"/>
              <w:cnfStyle w:val="000000000000"/>
            </w:pPr>
            <w:r>
              <w:t>Körper le</w:t>
            </w:r>
            <w:r>
              <w:t>h</w:t>
            </w:r>
            <w:r>
              <w:t>nen oder Handposition</w:t>
            </w:r>
          </w:p>
        </w:tc>
        <w:tc>
          <w:tcPr>
            <w:tcW w:w="2267" w:type="dxa"/>
          </w:tcPr>
          <w:p w:rsidR="008E10BF" w:rsidRDefault="008E10BF" w:rsidP="009D5D6A">
            <w:pPr>
              <w:pStyle w:val="Textkrper"/>
              <w:cnfStyle w:val="000000000000"/>
            </w:pPr>
          </w:p>
        </w:tc>
      </w:tr>
      <w:tr w:rsidR="00D73BF7" w:rsidTr="008E10BF">
        <w:trPr>
          <w:cnfStyle w:val="000000100000"/>
        </w:trPr>
        <w:tc>
          <w:tcPr>
            <w:cnfStyle w:val="001000000000"/>
            <w:tcW w:w="1101" w:type="dxa"/>
          </w:tcPr>
          <w:p w:rsidR="008E10BF" w:rsidRDefault="00590119" w:rsidP="009D5D6A">
            <w:pPr>
              <w:pStyle w:val="Textkrper"/>
            </w:pPr>
            <w:r>
              <w:t xml:space="preserve">The </w:t>
            </w:r>
            <w:proofErr w:type="spellStart"/>
            <w:r>
              <w:t>Leap</w:t>
            </w:r>
            <w:proofErr w:type="spellEnd"/>
          </w:p>
        </w:tc>
        <w:tc>
          <w:tcPr>
            <w:tcW w:w="2835" w:type="dxa"/>
          </w:tcPr>
          <w:p w:rsidR="008E10BF" w:rsidRDefault="00590119" w:rsidP="009D5D6A">
            <w:pPr>
              <w:pStyle w:val="Textkrper"/>
              <w:cnfStyle w:val="000000100000"/>
            </w:pPr>
            <w:r>
              <w:t>PC Steuerung, auch mit Emulation,  hohe Genaui</w:t>
            </w:r>
            <w:r>
              <w:t>g</w:t>
            </w:r>
            <w:r>
              <w:t>keit</w:t>
            </w:r>
          </w:p>
        </w:tc>
        <w:tc>
          <w:tcPr>
            <w:tcW w:w="1276" w:type="dxa"/>
          </w:tcPr>
          <w:p w:rsidR="008E10BF" w:rsidRDefault="00590119" w:rsidP="009D5D6A">
            <w:pPr>
              <w:pStyle w:val="Textkrper"/>
              <w:cnfStyle w:val="000000100000"/>
            </w:pPr>
            <w:r>
              <w:t>Individuelle Handgeste</w:t>
            </w:r>
          </w:p>
        </w:tc>
        <w:tc>
          <w:tcPr>
            <w:tcW w:w="1276" w:type="dxa"/>
          </w:tcPr>
          <w:p w:rsidR="008E10BF" w:rsidRDefault="00590119" w:rsidP="00F6766A">
            <w:pPr>
              <w:pStyle w:val="Textkrper"/>
              <w:cnfStyle w:val="000000100000"/>
            </w:pPr>
            <w:r>
              <w:t>2 Finger Zoom</w:t>
            </w:r>
            <w:r w:rsidR="00D73BF7">
              <w:t xml:space="preserve"> oder Push</w:t>
            </w:r>
            <w:r w:rsidR="00F6766A">
              <w:t xml:space="preserve"> &amp; </w:t>
            </w:r>
            <w:r w:rsidR="00D73BF7">
              <w:t>Pull</w:t>
            </w:r>
          </w:p>
        </w:tc>
        <w:tc>
          <w:tcPr>
            <w:tcW w:w="1276" w:type="dxa"/>
          </w:tcPr>
          <w:p w:rsidR="008E10BF" w:rsidRDefault="00590119" w:rsidP="009D5D6A">
            <w:pPr>
              <w:pStyle w:val="Textkrper"/>
              <w:cnfStyle w:val="000000100000"/>
            </w:pPr>
            <w:r>
              <w:t>Wischen</w:t>
            </w:r>
          </w:p>
        </w:tc>
        <w:tc>
          <w:tcPr>
            <w:tcW w:w="2267" w:type="dxa"/>
          </w:tcPr>
          <w:p w:rsidR="008E10BF" w:rsidRDefault="00590119" w:rsidP="009D5D6A">
            <w:pPr>
              <w:pStyle w:val="Textkrper"/>
              <w:cnfStyle w:val="000000100000"/>
            </w:pPr>
            <w:r>
              <w:t>Noch nicht erhältlich</w:t>
            </w:r>
          </w:p>
        </w:tc>
      </w:tr>
      <w:tr w:rsidR="00D73BF7" w:rsidTr="008E10BF">
        <w:tc>
          <w:tcPr>
            <w:cnfStyle w:val="001000000000"/>
            <w:tcW w:w="1101" w:type="dxa"/>
          </w:tcPr>
          <w:p w:rsidR="008E10BF" w:rsidRDefault="00590119" w:rsidP="009D5D6A">
            <w:pPr>
              <w:pStyle w:val="Textkrper"/>
            </w:pPr>
            <w:proofErr w:type="spellStart"/>
            <w:r>
              <w:t>Sixense</w:t>
            </w:r>
            <w:proofErr w:type="spellEnd"/>
          </w:p>
        </w:tc>
        <w:tc>
          <w:tcPr>
            <w:tcW w:w="2835" w:type="dxa"/>
          </w:tcPr>
          <w:p w:rsidR="008E10BF" w:rsidRDefault="00590119" w:rsidP="009D5D6A">
            <w:pPr>
              <w:pStyle w:val="Textkrper"/>
              <w:cnfStyle w:val="000000000000"/>
            </w:pPr>
            <w:r>
              <w:t>Sehr genau, kurze Distanz, zwei Controller, nur Emul</w:t>
            </w:r>
            <w:r>
              <w:t>a</w:t>
            </w:r>
            <w:r>
              <w:t>tion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2267" w:type="dxa"/>
          </w:tcPr>
          <w:p w:rsidR="008E10BF" w:rsidRDefault="00590119" w:rsidP="009D5D6A">
            <w:pPr>
              <w:pStyle w:val="Textkrper"/>
              <w:cnfStyle w:val="000000000000"/>
            </w:pPr>
            <w:proofErr w:type="spellStart"/>
            <w:r>
              <w:t>Laserpointer</w:t>
            </w:r>
            <w:proofErr w:type="spellEnd"/>
          </w:p>
        </w:tc>
      </w:tr>
      <w:tr w:rsidR="00D73BF7" w:rsidTr="008E10BF">
        <w:trPr>
          <w:cnfStyle w:val="000000100000"/>
        </w:trPr>
        <w:tc>
          <w:tcPr>
            <w:cnfStyle w:val="001000000000"/>
            <w:tcW w:w="1101" w:type="dxa"/>
          </w:tcPr>
          <w:p w:rsidR="008E10BF" w:rsidRDefault="00590119" w:rsidP="009D5D6A">
            <w:pPr>
              <w:pStyle w:val="Textkrper"/>
            </w:pPr>
            <w:proofErr w:type="spellStart"/>
            <w:r>
              <w:t>Glove</w:t>
            </w:r>
            <w:proofErr w:type="spellEnd"/>
            <w:r>
              <w:t xml:space="preserve"> </w:t>
            </w:r>
            <w:proofErr w:type="spellStart"/>
            <w:r>
              <w:t>Pie</w:t>
            </w:r>
            <w:proofErr w:type="spellEnd"/>
          </w:p>
        </w:tc>
        <w:tc>
          <w:tcPr>
            <w:tcW w:w="2835" w:type="dxa"/>
          </w:tcPr>
          <w:p w:rsidR="008E10BF" w:rsidRDefault="00590119" w:rsidP="009D5D6A">
            <w:pPr>
              <w:pStyle w:val="Textkrper"/>
              <w:cnfStyle w:val="000000100000"/>
            </w:pPr>
            <w:proofErr w:type="spellStart"/>
            <w:r>
              <w:t>Wii</w:t>
            </w:r>
            <w:proofErr w:type="spellEnd"/>
            <w:r>
              <w:t xml:space="preserve"> Controller am PC</w:t>
            </w:r>
          </w:p>
        </w:tc>
        <w:tc>
          <w:tcPr>
            <w:tcW w:w="1276" w:type="dxa"/>
          </w:tcPr>
          <w:p w:rsidR="008E10BF" w:rsidRDefault="00590119" w:rsidP="009D5D6A">
            <w:pPr>
              <w:pStyle w:val="Textkrper"/>
              <w:cnfStyle w:val="000000100000"/>
            </w:pPr>
            <w:r>
              <w:t>Button</w:t>
            </w:r>
          </w:p>
        </w:tc>
        <w:tc>
          <w:tcPr>
            <w:tcW w:w="1276" w:type="dxa"/>
          </w:tcPr>
          <w:p w:rsidR="008E10BF" w:rsidRDefault="00590119" w:rsidP="009D5D6A">
            <w:pPr>
              <w:pStyle w:val="Textkrper"/>
              <w:cnfStyle w:val="000000100000"/>
            </w:pPr>
            <w:r>
              <w:t>-</w:t>
            </w:r>
          </w:p>
        </w:tc>
        <w:tc>
          <w:tcPr>
            <w:tcW w:w="1276" w:type="dxa"/>
          </w:tcPr>
          <w:p w:rsidR="008E10BF" w:rsidRDefault="00590119" w:rsidP="009D5D6A">
            <w:pPr>
              <w:pStyle w:val="Textkrper"/>
              <w:cnfStyle w:val="000000100000"/>
            </w:pPr>
            <w:r>
              <w:t>-</w:t>
            </w:r>
          </w:p>
        </w:tc>
        <w:tc>
          <w:tcPr>
            <w:tcW w:w="2267" w:type="dxa"/>
          </w:tcPr>
          <w:p w:rsidR="008E10BF" w:rsidRDefault="00590119" w:rsidP="009D5D6A">
            <w:pPr>
              <w:pStyle w:val="Textkrper"/>
              <w:cnfStyle w:val="000000100000"/>
            </w:pPr>
            <w:r>
              <w:t>Nicht zuverlässig</w:t>
            </w:r>
          </w:p>
        </w:tc>
      </w:tr>
      <w:tr w:rsidR="00D73BF7" w:rsidTr="008E10BF">
        <w:tc>
          <w:tcPr>
            <w:cnfStyle w:val="001000000000"/>
            <w:tcW w:w="1101" w:type="dxa"/>
          </w:tcPr>
          <w:p w:rsidR="00590119" w:rsidRDefault="00590119" w:rsidP="009D5D6A">
            <w:pPr>
              <w:pStyle w:val="Textkrper"/>
            </w:pPr>
            <w:r>
              <w:t>Webcam</w:t>
            </w:r>
          </w:p>
        </w:tc>
        <w:tc>
          <w:tcPr>
            <w:tcW w:w="2835" w:type="dxa"/>
          </w:tcPr>
          <w:p w:rsidR="00590119" w:rsidRDefault="00590119" w:rsidP="009D5D6A">
            <w:pPr>
              <w:pStyle w:val="Textkrper"/>
              <w:cnfStyle w:val="000000000000"/>
            </w:pPr>
            <w:r>
              <w:t>Objekt oder Handtracking am PC</w:t>
            </w:r>
          </w:p>
        </w:tc>
        <w:tc>
          <w:tcPr>
            <w:tcW w:w="1276" w:type="dxa"/>
          </w:tcPr>
          <w:p w:rsidR="00590119" w:rsidRDefault="00590119" w:rsidP="009D5D6A">
            <w:pPr>
              <w:pStyle w:val="Textkrper"/>
              <w:cnfStyle w:val="000000000000"/>
            </w:pPr>
            <w:r>
              <w:t>Handgeste</w:t>
            </w:r>
          </w:p>
        </w:tc>
        <w:tc>
          <w:tcPr>
            <w:tcW w:w="1276" w:type="dxa"/>
          </w:tcPr>
          <w:p w:rsidR="00590119" w:rsidRDefault="00590119" w:rsidP="009D5D6A">
            <w:pPr>
              <w:pStyle w:val="Textkrper"/>
              <w:cnfStyle w:val="000000000000"/>
            </w:pPr>
            <w:r>
              <w:t>-</w:t>
            </w:r>
          </w:p>
        </w:tc>
        <w:tc>
          <w:tcPr>
            <w:tcW w:w="1276" w:type="dxa"/>
          </w:tcPr>
          <w:p w:rsidR="00590119" w:rsidRDefault="00590119" w:rsidP="009D5D6A">
            <w:pPr>
              <w:pStyle w:val="Textkrper"/>
              <w:cnfStyle w:val="000000000000"/>
            </w:pPr>
            <w:r>
              <w:t>Wischen</w:t>
            </w:r>
          </w:p>
        </w:tc>
        <w:tc>
          <w:tcPr>
            <w:tcW w:w="2267" w:type="dxa"/>
          </w:tcPr>
          <w:p w:rsidR="00590119" w:rsidRDefault="00590119" w:rsidP="009D5D6A">
            <w:pPr>
              <w:pStyle w:val="Textkrper"/>
              <w:cnfStyle w:val="000000000000"/>
            </w:pPr>
            <w:r>
              <w:t>Ungenau, störung</w:t>
            </w:r>
            <w:r>
              <w:t>s</w:t>
            </w:r>
            <w:r>
              <w:t>empfindlich</w:t>
            </w:r>
          </w:p>
        </w:tc>
      </w:tr>
      <w:tr w:rsidR="00AD11CD" w:rsidTr="008E10BF">
        <w:trPr>
          <w:cnfStyle w:val="000000100000"/>
        </w:trPr>
        <w:tc>
          <w:tcPr>
            <w:cnfStyle w:val="001000000000"/>
            <w:tcW w:w="1101" w:type="dxa"/>
          </w:tcPr>
          <w:p w:rsidR="00590119" w:rsidRDefault="00D73BF7" w:rsidP="009D5D6A">
            <w:pPr>
              <w:pStyle w:val="Textkrper"/>
            </w:pPr>
            <w:r>
              <w:t>3D-Maus</w:t>
            </w:r>
          </w:p>
        </w:tc>
        <w:tc>
          <w:tcPr>
            <w:tcW w:w="2835" w:type="dxa"/>
          </w:tcPr>
          <w:p w:rsidR="00590119" w:rsidRDefault="00D73BF7" w:rsidP="009D5D6A">
            <w:pPr>
              <w:pStyle w:val="Textkrper"/>
              <w:cnfStyle w:val="000000100000"/>
            </w:pPr>
            <w:r>
              <w:t>Keine Gesten</w:t>
            </w:r>
          </w:p>
        </w:tc>
        <w:tc>
          <w:tcPr>
            <w:tcW w:w="1276" w:type="dxa"/>
          </w:tcPr>
          <w:p w:rsidR="00590119" w:rsidRDefault="00D73BF7" w:rsidP="009D5D6A">
            <w:pPr>
              <w:pStyle w:val="Textkrper"/>
              <w:cnfStyle w:val="000000100000"/>
            </w:pPr>
            <w:r>
              <w:t>Button</w:t>
            </w:r>
          </w:p>
        </w:tc>
        <w:tc>
          <w:tcPr>
            <w:tcW w:w="1276" w:type="dxa"/>
          </w:tcPr>
          <w:p w:rsidR="00590119" w:rsidRDefault="00D73BF7" w:rsidP="009D5D6A">
            <w:pPr>
              <w:pStyle w:val="Textkrper"/>
              <w:cnfStyle w:val="000000100000"/>
            </w:pPr>
            <w:proofErr w:type="spellStart"/>
            <w:r>
              <w:t>Push+Pull</w:t>
            </w:r>
            <w:proofErr w:type="spellEnd"/>
          </w:p>
        </w:tc>
        <w:tc>
          <w:tcPr>
            <w:tcW w:w="1276" w:type="dxa"/>
          </w:tcPr>
          <w:p w:rsidR="00590119" w:rsidRDefault="00D73BF7" w:rsidP="009D5D6A">
            <w:pPr>
              <w:pStyle w:val="Textkrper"/>
              <w:cnfStyle w:val="000000100000"/>
            </w:pPr>
            <w:r>
              <w:t>Seitlich b</w:t>
            </w:r>
            <w:r>
              <w:t>e</w:t>
            </w:r>
            <w:r>
              <w:t>wegen</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D73BF7" w:rsidP="009D5D6A">
            <w:pPr>
              <w:pStyle w:val="Textkrper"/>
            </w:pPr>
            <w:proofErr w:type="spellStart"/>
            <w:r>
              <w:t>Minority</w:t>
            </w:r>
            <w:proofErr w:type="spellEnd"/>
            <w:r>
              <w:t>-Report</w:t>
            </w:r>
          </w:p>
        </w:tc>
        <w:tc>
          <w:tcPr>
            <w:tcW w:w="2835" w:type="dxa"/>
          </w:tcPr>
          <w:p w:rsidR="00590119" w:rsidRDefault="00D73BF7" w:rsidP="00D73BF7">
            <w:pPr>
              <w:pStyle w:val="Textkrper"/>
              <w:cnfStyle w:val="000000000000"/>
            </w:pPr>
            <w:r>
              <w:t xml:space="preserve">Handgesteuerte Navigation im 3D Raum. Aktionen mit Gesten </w:t>
            </w:r>
          </w:p>
        </w:tc>
        <w:tc>
          <w:tcPr>
            <w:tcW w:w="1276" w:type="dxa"/>
          </w:tcPr>
          <w:p w:rsidR="00590119" w:rsidRDefault="00D73BF7" w:rsidP="009D5D6A">
            <w:pPr>
              <w:pStyle w:val="Textkrper"/>
              <w:cnfStyle w:val="000000000000"/>
            </w:pPr>
            <w:r>
              <w:t>Handgeste</w:t>
            </w:r>
          </w:p>
        </w:tc>
        <w:tc>
          <w:tcPr>
            <w:tcW w:w="1276" w:type="dxa"/>
          </w:tcPr>
          <w:p w:rsidR="00590119" w:rsidRDefault="00D73BF7" w:rsidP="009D5D6A">
            <w:pPr>
              <w:pStyle w:val="Textkrper"/>
              <w:cnfStyle w:val="000000000000"/>
            </w:pPr>
            <w:r>
              <w:t xml:space="preserve">2 Hand </w:t>
            </w:r>
            <w:proofErr w:type="spellStart"/>
            <w:r>
              <w:t>Pinch</w:t>
            </w:r>
            <w:proofErr w:type="spellEnd"/>
            <w:r>
              <w:t xml:space="preserve"> oder Handgeste</w:t>
            </w:r>
          </w:p>
        </w:tc>
        <w:tc>
          <w:tcPr>
            <w:tcW w:w="1276" w:type="dxa"/>
          </w:tcPr>
          <w:p w:rsidR="00590119" w:rsidRDefault="00D73BF7" w:rsidP="009D5D6A">
            <w:pPr>
              <w:pStyle w:val="Textkrper"/>
              <w:cnfStyle w:val="000000000000"/>
            </w:pPr>
            <w:r>
              <w:t>Handposition</w:t>
            </w:r>
          </w:p>
        </w:tc>
        <w:tc>
          <w:tcPr>
            <w:tcW w:w="2267" w:type="dxa"/>
          </w:tcPr>
          <w:p w:rsidR="00590119" w:rsidRDefault="00D73BF7" w:rsidP="009D5D6A">
            <w:pPr>
              <w:pStyle w:val="Textkrper"/>
              <w:cnfStyle w:val="000000000000"/>
            </w:pPr>
            <w:r>
              <w:t>Kleine Gesten</w:t>
            </w:r>
          </w:p>
        </w:tc>
      </w:tr>
      <w:tr w:rsidR="00AD11CD" w:rsidTr="008E10BF">
        <w:trPr>
          <w:cnfStyle w:val="000000100000"/>
        </w:trPr>
        <w:tc>
          <w:tcPr>
            <w:cnfStyle w:val="001000000000"/>
            <w:tcW w:w="1101" w:type="dxa"/>
          </w:tcPr>
          <w:p w:rsidR="00590119" w:rsidRDefault="00D73BF7" w:rsidP="009D5D6A">
            <w:pPr>
              <w:pStyle w:val="Textkrper"/>
            </w:pPr>
            <w:proofErr w:type="spellStart"/>
            <w:r>
              <w:t>Wii</w:t>
            </w:r>
            <w:proofErr w:type="spellEnd"/>
          </w:p>
        </w:tc>
        <w:tc>
          <w:tcPr>
            <w:tcW w:w="2835" w:type="dxa"/>
          </w:tcPr>
          <w:p w:rsidR="00590119" w:rsidRDefault="00D73BF7" w:rsidP="009D5D6A">
            <w:pPr>
              <w:pStyle w:val="Textkrper"/>
              <w:cnfStyle w:val="000000100000"/>
            </w:pPr>
            <w:r>
              <w:t>Ein Controller</w:t>
            </w:r>
            <w:r w:rsidR="00AD11CD">
              <w:t xml:space="preserve"> pro Spieler</w:t>
            </w:r>
          </w:p>
        </w:tc>
        <w:tc>
          <w:tcPr>
            <w:tcW w:w="1276" w:type="dxa"/>
          </w:tcPr>
          <w:p w:rsidR="00590119" w:rsidRDefault="00AD11CD" w:rsidP="009D5D6A">
            <w:pPr>
              <w:pStyle w:val="Textkrper"/>
              <w:cnfStyle w:val="000000100000"/>
            </w:pPr>
            <w:r>
              <w:t>Button</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AD11CD" w:rsidP="009D5D6A">
            <w:pPr>
              <w:pStyle w:val="Textkrper"/>
              <w:cnfStyle w:val="000000100000"/>
            </w:pPr>
            <w:proofErr w:type="spellStart"/>
            <w:r>
              <w:t>Laserpointer</w:t>
            </w:r>
            <w:proofErr w:type="spellEnd"/>
          </w:p>
        </w:tc>
      </w:tr>
      <w:tr w:rsidR="00D73BF7" w:rsidTr="008E10BF">
        <w:tc>
          <w:tcPr>
            <w:cnfStyle w:val="001000000000"/>
            <w:tcW w:w="1101" w:type="dxa"/>
          </w:tcPr>
          <w:p w:rsidR="00590119" w:rsidRDefault="00AD11CD" w:rsidP="009D5D6A">
            <w:pPr>
              <w:pStyle w:val="Textkrper"/>
            </w:pPr>
            <w:r>
              <w:t>PS Move</w:t>
            </w:r>
          </w:p>
        </w:tc>
        <w:tc>
          <w:tcPr>
            <w:tcW w:w="2835" w:type="dxa"/>
          </w:tcPr>
          <w:p w:rsidR="00590119" w:rsidRDefault="00AD11CD" w:rsidP="009D5D6A">
            <w:pPr>
              <w:pStyle w:val="Textkrper"/>
              <w:cnfStyle w:val="000000000000"/>
            </w:pPr>
            <w:r>
              <w:t>Ein Controller pro Spieler</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Genau und schnell</w:t>
            </w:r>
          </w:p>
        </w:tc>
      </w:tr>
      <w:tr w:rsidR="00AD11CD" w:rsidTr="008E10BF">
        <w:trPr>
          <w:cnfStyle w:val="000000100000"/>
        </w:trPr>
        <w:tc>
          <w:tcPr>
            <w:cnfStyle w:val="001000000000"/>
            <w:tcW w:w="1101" w:type="dxa"/>
          </w:tcPr>
          <w:p w:rsidR="00590119" w:rsidRDefault="00AD11CD" w:rsidP="009D5D6A">
            <w:pPr>
              <w:pStyle w:val="Textkrper"/>
            </w:pPr>
            <w:r>
              <w:t xml:space="preserve">Eye </w:t>
            </w:r>
            <w:proofErr w:type="spellStart"/>
            <w:r>
              <w:t>Toy</w:t>
            </w:r>
            <w:proofErr w:type="spellEnd"/>
          </w:p>
        </w:tc>
        <w:tc>
          <w:tcPr>
            <w:tcW w:w="2835" w:type="dxa"/>
          </w:tcPr>
          <w:p w:rsidR="00590119" w:rsidRDefault="00AD11CD" w:rsidP="009D5D6A">
            <w:pPr>
              <w:pStyle w:val="Textkrper"/>
              <w:cnfStyle w:val="000000100000"/>
            </w:pPr>
            <w:r>
              <w:t>Kollisionsdetektion mit Webcam</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AD11CD" w:rsidP="009D5D6A">
            <w:pPr>
              <w:pStyle w:val="Textkrper"/>
            </w:pPr>
            <w:r>
              <w:t>Light-</w:t>
            </w:r>
            <w:proofErr w:type="spellStart"/>
            <w:r>
              <w:t>Gun</w:t>
            </w:r>
            <w:proofErr w:type="spellEnd"/>
          </w:p>
        </w:tc>
        <w:tc>
          <w:tcPr>
            <w:tcW w:w="2835" w:type="dxa"/>
          </w:tcPr>
          <w:p w:rsidR="00590119" w:rsidRDefault="00AD11CD" w:rsidP="009D5D6A">
            <w:pPr>
              <w:pStyle w:val="Textkrper"/>
              <w:cnfStyle w:val="000000000000"/>
            </w:pPr>
            <w:r>
              <w:t xml:space="preserve">Point </w:t>
            </w:r>
            <w:proofErr w:type="spellStart"/>
            <w:r>
              <w:t>and</w:t>
            </w:r>
            <w:proofErr w:type="spellEnd"/>
            <w:r>
              <w:t xml:space="preserve"> Click</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Keine Positionsdaten</w:t>
            </w:r>
          </w:p>
        </w:tc>
      </w:tr>
      <w:tr w:rsidR="00AD11CD" w:rsidTr="008E10BF">
        <w:trPr>
          <w:cnfStyle w:val="000000100000"/>
        </w:trPr>
        <w:tc>
          <w:tcPr>
            <w:cnfStyle w:val="001000000000"/>
            <w:tcW w:w="1101" w:type="dxa"/>
          </w:tcPr>
          <w:p w:rsidR="00AD11CD" w:rsidRDefault="00AD11CD" w:rsidP="009D5D6A">
            <w:pPr>
              <w:pStyle w:val="Textkrper"/>
            </w:pPr>
            <w:r>
              <w:t>Touchscreen</w:t>
            </w:r>
          </w:p>
        </w:tc>
        <w:tc>
          <w:tcPr>
            <w:tcW w:w="2835" w:type="dxa"/>
          </w:tcPr>
          <w:p w:rsidR="00AD11CD" w:rsidRDefault="00AD11CD" w:rsidP="009D5D6A">
            <w:pPr>
              <w:pStyle w:val="Textkrper"/>
              <w:cnfStyle w:val="000000100000"/>
            </w:pPr>
            <w:r>
              <w:t>Weit verbreitet</w:t>
            </w:r>
          </w:p>
        </w:tc>
        <w:tc>
          <w:tcPr>
            <w:tcW w:w="1276" w:type="dxa"/>
          </w:tcPr>
          <w:p w:rsidR="00AD11CD" w:rsidRDefault="00AD11CD" w:rsidP="009D5D6A">
            <w:pPr>
              <w:pStyle w:val="Textkrper"/>
              <w:cnfStyle w:val="000000100000"/>
            </w:pPr>
            <w:r>
              <w:t>Klick</w:t>
            </w:r>
          </w:p>
        </w:tc>
        <w:tc>
          <w:tcPr>
            <w:tcW w:w="1276" w:type="dxa"/>
          </w:tcPr>
          <w:p w:rsidR="00AD11CD" w:rsidRDefault="00AD11CD" w:rsidP="009D5D6A">
            <w:pPr>
              <w:pStyle w:val="Textkrper"/>
              <w:cnfStyle w:val="000000100000"/>
            </w:pPr>
            <w:r>
              <w:t xml:space="preserve">2-Finger </w:t>
            </w:r>
            <w:proofErr w:type="spellStart"/>
            <w:r>
              <w:t>Pinch</w:t>
            </w:r>
            <w:proofErr w:type="spellEnd"/>
          </w:p>
        </w:tc>
        <w:tc>
          <w:tcPr>
            <w:tcW w:w="1276" w:type="dxa"/>
          </w:tcPr>
          <w:p w:rsidR="00AD11CD" w:rsidRDefault="00AD11CD" w:rsidP="009D5D6A">
            <w:pPr>
              <w:pStyle w:val="Textkrper"/>
              <w:cnfStyle w:val="000000100000"/>
            </w:pPr>
            <w:r>
              <w:t>Absolutes Scrolling</w:t>
            </w:r>
          </w:p>
        </w:tc>
        <w:tc>
          <w:tcPr>
            <w:tcW w:w="2267" w:type="dxa"/>
          </w:tcPr>
          <w:p w:rsidR="00AD11CD" w:rsidRDefault="00FA7629" w:rsidP="009D5D6A">
            <w:pPr>
              <w:pStyle w:val="Textkrper"/>
              <w:cnfStyle w:val="000000100000"/>
            </w:pPr>
            <w:r>
              <w:t>Nur 2D</w:t>
            </w:r>
          </w:p>
        </w:tc>
      </w:tr>
    </w:tbl>
    <w:p w:rsidR="008E10BF" w:rsidRPr="009D5D6A" w:rsidRDefault="008E10BF" w:rsidP="009D5D6A">
      <w:pPr>
        <w:pStyle w:val="Textkrper"/>
      </w:pPr>
    </w:p>
    <w:p w:rsidR="001772DE" w:rsidRDefault="001772DE">
      <w:pPr>
        <w:rPr>
          <w:b/>
          <w:sz w:val="24"/>
          <w:lang w:val="de-CH"/>
        </w:rPr>
      </w:pPr>
      <w:r>
        <w:br w:type="page"/>
      </w:r>
    </w:p>
    <w:p w:rsidR="006B526C" w:rsidRDefault="004054E8" w:rsidP="00E602D2">
      <w:pPr>
        <w:pStyle w:val="berschrift1"/>
      </w:pPr>
      <w:bookmarkStart w:id="12" w:name="_Toc336864925"/>
      <w:r>
        <w:lastRenderedPageBreak/>
        <w:t xml:space="preserve">Mögliche </w:t>
      </w:r>
      <w:r w:rsidR="006B526C">
        <w:t>Gesten</w:t>
      </w:r>
      <w:bookmarkEnd w:id="12"/>
    </w:p>
    <w:p w:rsidR="00BE5D73" w:rsidRDefault="00BE5D73" w:rsidP="00E602D2">
      <w:pPr>
        <w:pStyle w:val="berschrift2"/>
      </w:pPr>
      <w:bookmarkStart w:id="13" w:name="_Toc336864926"/>
      <w:r>
        <w:t>Anmeldung</w:t>
      </w:r>
      <w:bookmarkEnd w:id="13"/>
    </w:p>
    <w:p w:rsidR="00FC6EAE" w:rsidRPr="00FC6EAE" w:rsidRDefault="00FC6EAE" w:rsidP="00FC6EAE">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berschrift3"/>
      </w:pPr>
      <w:bookmarkStart w:id="14" w:name="_Toc336864927"/>
      <w:r>
        <w:t>Arme nach aussen Halten</w:t>
      </w:r>
      <w:bookmarkEnd w:id="14"/>
    </w:p>
    <w:p w:rsidR="00BE5D73" w:rsidRDefault="00FC6EAE" w:rsidP="00BE5D73">
      <w:pPr>
        <w:pStyle w:val="Textkrper"/>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berschrift3"/>
      </w:pPr>
      <w:bookmarkStart w:id="15" w:name="_Toc336864928"/>
      <w:r>
        <w:t xml:space="preserve">Slide </w:t>
      </w:r>
      <w:proofErr w:type="spellStart"/>
      <w:r>
        <w:t>to</w:t>
      </w:r>
      <w:proofErr w:type="spellEnd"/>
      <w:r>
        <w:t xml:space="preserve"> </w:t>
      </w:r>
      <w:proofErr w:type="spellStart"/>
      <w:r>
        <w:t>Unlock</w:t>
      </w:r>
      <w:bookmarkEnd w:id="15"/>
      <w:proofErr w:type="spellEnd"/>
    </w:p>
    <w:p w:rsidR="00FC6EAE" w:rsidRPr="00FC6EAE" w:rsidRDefault="00FC6EAE" w:rsidP="00FC6EAE">
      <w:pPr>
        <w:pStyle w:val="Textkrper"/>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berschrift3"/>
      </w:pPr>
      <w:bookmarkStart w:id="16" w:name="_Toc336864929"/>
      <w:r>
        <w:t>Winken</w:t>
      </w:r>
      <w:bookmarkEnd w:id="16"/>
    </w:p>
    <w:p w:rsidR="00BE5D73" w:rsidRDefault="00340F60" w:rsidP="00BE5D73">
      <w:pPr>
        <w:pStyle w:val="Textkrper"/>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w:t>
      </w:r>
      <w:proofErr w:type="spellStart"/>
      <w:r w:rsidR="0001249A">
        <w:t>to</w:t>
      </w:r>
      <w:proofErr w:type="spellEnd"/>
      <w:r w:rsidR="0001249A">
        <w:t xml:space="preserve"> </w:t>
      </w:r>
      <w:proofErr w:type="spellStart"/>
      <w:r w:rsidR="0001249A">
        <w:t>Unlock</w:t>
      </w:r>
      <w:proofErr w:type="spellEnd"/>
      <w:r w:rsidR="0001249A">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berschrift3"/>
      </w:pPr>
      <w:bookmarkStart w:id="17" w:name="_Toc336864930"/>
      <w:r>
        <w:t>Militärischer Gruss</w:t>
      </w:r>
      <w:bookmarkEnd w:id="17"/>
    </w:p>
    <w:p w:rsidR="00AE2ABE" w:rsidRDefault="00AE2ABE" w:rsidP="00AE2ABE">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berschrift3"/>
      </w:pPr>
      <w:bookmarkStart w:id="18" w:name="_Toc336864931"/>
      <w:r>
        <w:t>Verbeugen</w:t>
      </w:r>
      <w:bookmarkEnd w:id="18"/>
    </w:p>
    <w:p w:rsidR="00AE2ABE" w:rsidRPr="00AE2ABE" w:rsidRDefault="00AE2ABE" w:rsidP="00AE2ABE">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berschrift2"/>
      </w:pPr>
      <w:bookmarkStart w:id="19" w:name="_Toc336864932"/>
      <w:r>
        <w:t>Zoom</w:t>
      </w:r>
      <w:bookmarkEnd w:id="19"/>
    </w:p>
    <w:p w:rsidR="005E5C41" w:rsidRPr="005E5C41" w:rsidRDefault="005E5C41" w:rsidP="005E5C41">
      <w:pPr>
        <w:pStyle w:val="Textkrper"/>
      </w:pPr>
      <w:r>
        <w:t>Zoomen ist etwas weit verbreitetes, hier gibt es eigentlich nur zwei intuitive Gesten.</w:t>
      </w:r>
    </w:p>
    <w:p w:rsidR="00BE5D73" w:rsidRDefault="00BE5D73" w:rsidP="00BE5D73">
      <w:pPr>
        <w:pStyle w:val="berschrift3"/>
      </w:pPr>
      <w:bookmarkStart w:id="20" w:name="_Toc336864933"/>
      <w:proofErr w:type="spellStart"/>
      <w:r>
        <w:t>Pinch</w:t>
      </w:r>
      <w:bookmarkEnd w:id="20"/>
      <w:proofErr w:type="spellEnd"/>
    </w:p>
    <w:p w:rsidR="00BE5D73" w:rsidRDefault="005E5C41" w:rsidP="00BE5D73">
      <w:pPr>
        <w:pStyle w:val="Textkrper"/>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 xml:space="preserve">sen kann. Zudem werden für diese Geste beide Hände benötigt, in unserem Umfeld wäre eine einhändige </w:t>
      </w:r>
      <w:proofErr w:type="spellStart"/>
      <w:r w:rsidR="0002041F">
        <w:t>Bedienbarkeit</w:t>
      </w:r>
      <w:proofErr w:type="spellEnd"/>
      <w:r w:rsidR="0002041F">
        <w:t xml:space="preserve"> sicher ein Vorteil.</w:t>
      </w:r>
    </w:p>
    <w:p w:rsidR="00BE5D73" w:rsidRDefault="00BE5D73" w:rsidP="00BE5D73">
      <w:pPr>
        <w:pStyle w:val="berschrift3"/>
      </w:pPr>
      <w:bookmarkStart w:id="21" w:name="_Toc336864934"/>
      <w:r>
        <w:t>Push/Pull</w:t>
      </w:r>
      <w:bookmarkEnd w:id="21"/>
    </w:p>
    <w:p w:rsidR="00BE5D73" w:rsidRDefault="0002041F" w:rsidP="00BE5D73">
      <w:pPr>
        <w:pStyle w:val="Textkrper"/>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Default="00EF1B7B" w:rsidP="00BE5D73">
      <w:pPr>
        <w:pStyle w:val="Textkrper"/>
      </w:pPr>
      <w:r>
        <w:lastRenderedPageBreak/>
        <w:t>Wenn man diese Geste verwendet kann man logischerweise Stossen und ziehen nicht mehr für eine Auswahl verwenden.</w:t>
      </w:r>
    </w:p>
    <w:p w:rsidR="00CD708D" w:rsidRDefault="00CD708D" w:rsidP="00CD708D">
      <w:pPr>
        <w:pStyle w:val="berschrift3"/>
      </w:pPr>
      <w:r>
        <w:t>Kreis Zeichnen</w:t>
      </w:r>
    </w:p>
    <w:p w:rsidR="00CD708D" w:rsidRPr="00CD708D" w:rsidRDefault="00CD708D" w:rsidP="00CD708D">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6B526C" w:rsidRDefault="006B526C" w:rsidP="006B526C">
      <w:pPr>
        <w:pStyle w:val="berschrift2"/>
      </w:pPr>
      <w:bookmarkStart w:id="22" w:name="_Toc336864935"/>
      <w:r>
        <w:t>Scrollen</w:t>
      </w:r>
      <w:r w:rsidR="00D87FAA">
        <w:t>/</w:t>
      </w:r>
      <w:r w:rsidR="000832DE">
        <w:t>Blättern</w:t>
      </w:r>
      <w:bookmarkEnd w:id="22"/>
    </w:p>
    <w:p w:rsidR="00D87FAA" w:rsidRPr="00D87FAA" w:rsidRDefault="00D87FAA" w:rsidP="00D87FAA">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BE5D73" w:rsidRDefault="00BE5D73" w:rsidP="00BE5D73">
      <w:pPr>
        <w:pStyle w:val="berschrift3"/>
      </w:pPr>
      <w:bookmarkStart w:id="23" w:name="_Toc336864936"/>
      <w:r>
        <w:t>Wischen</w:t>
      </w:r>
      <w:bookmarkEnd w:id="23"/>
    </w:p>
    <w:p w:rsidR="00BE5D73" w:rsidRDefault="00FD3DAD" w:rsidP="00BE5D73">
      <w:pPr>
        <w:pStyle w:val="Textkrper"/>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berschrift3"/>
      </w:pPr>
      <w:bookmarkStart w:id="24" w:name="_Toc336864937"/>
      <w:r>
        <w:t>Joystick</w:t>
      </w:r>
      <w:bookmarkEnd w:id="24"/>
    </w:p>
    <w:p w:rsidR="004A2FA1" w:rsidRPr="004A2FA1" w:rsidRDefault="00FD3DAD" w:rsidP="004A2FA1">
      <w:pPr>
        <w:pStyle w:val="Textkrper"/>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berschrift3"/>
      </w:pPr>
      <w:bookmarkStart w:id="25" w:name="_Toc336864938"/>
      <w:r>
        <w:t>Oberkörper bewegen</w:t>
      </w:r>
      <w:bookmarkEnd w:id="25"/>
    </w:p>
    <w:p w:rsidR="00BE5D73" w:rsidRDefault="001A06D2" w:rsidP="00BE5D73">
      <w:pPr>
        <w:pStyle w:val="Textkrper"/>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berschrift2"/>
      </w:pPr>
      <w:bookmarkStart w:id="26" w:name="_Toc336864939"/>
      <w:r>
        <w:t>Cursor bewegen</w:t>
      </w:r>
      <w:bookmarkEnd w:id="26"/>
    </w:p>
    <w:p w:rsidR="006A3464" w:rsidRDefault="006A3464" w:rsidP="006A3464">
      <w:pPr>
        <w:pStyle w:val="berschrift3"/>
      </w:pPr>
      <w:bookmarkStart w:id="27" w:name="_Toc336864940"/>
      <w:r>
        <w:t>Joys</w:t>
      </w:r>
      <w:r w:rsidR="00847A57">
        <w:t>t</w:t>
      </w:r>
      <w:r>
        <w:t>ick</w:t>
      </w:r>
      <w:bookmarkEnd w:id="27"/>
    </w:p>
    <w:p w:rsidR="006A3464" w:rsidRDefault="006A3464" w:rsidP="006A3464">
      <w:pPr>
        <w:pStyle w:val="Textkrper"/>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berschrift3"/>
      </w:pPr>
      <w:bookmarkStart w:id="28" w:name="_Toc336864941"/>
      <w:r>
        <w:t>Zeigen</w:t>
      </w:r>
      <w:bookmarkEnd w:id="28"/>
    </w:p>
    <w:p w:rsidR="00FC5FA7" w:rsidRDefault="00FC5FA7" w:rsidP="00FC5FA7">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berschrift3"/>
      </w:pPr>
      <w:bookmarkStart w:id="29" w:name="_Toc336864942"/>
      <w:r>
        <w:t>2D Mapping der Handposition</w:t>
      </w:r>
      <w:bookmarkEnd w:id="29"/>
    </w:p>
    <w:p w:rsidR="00FC5FA7" w:rsidRPr="00FC5FA7" w:rsidRDefault="00847A57" w:rsidP="00FC5FA7">
      <w:pPr>
        <w:pStyle w:val="Textkrper"/>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berschrift2"/>
      </w:pPr>
      <w:bookmarkStart w:id="30" w:name="_Toc336864943"/>
      <w:r>
        <w:t>Auswählen</w:t>
      </w:r>
      <w:bookmarkEnd w:id="30"/>
    </w:p>
    <w:p w:rsidR="00CE406D" w:rsidRPr="00CE406D" w:rsidRDefault="00CE406D" w:rsidP="00CE406D">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berschrift3"/>
      </w:pPr>
      <w:bookmarkStart w:id="31" w:name="_Toc336864944"/>
      <w:r>
        <w:lastRenderedPageBreak/>
        <w:t>Stossen</w:t>
      </w:r>
      <w:bookmarkEnd w:id="31"/>
    </w:p>
    <w:p w:rsidR="000832DE" w:rsidRDefault="005335CE" w:rsidP="000832DE">
      <w:pPr>
        <w:pStyle w:val="Textkrper"/>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berschrift3"/>
      </w:pPr>
      <w:bookmarkStart w:id="32" w:name="_Toc336864945"/>
      <w:r>
        <w:t>Spezielle Gesten</w:t>
      </w:r>
      <w:r w:rsidR="00C9179D">
        <w:t xml:space="preserve"> mit der anderen Hand</w:t>
      </w:r>
      <w:bookmarkEnd w:id="32"/>
    </w:p>
    <w:p w:rsidR="00C9179D" w:rsidRDefault="005335CE" w:rsidP="00C9179D">
      <w:pPr>
        <w:pStyle w:val="Textkrper"/>
      </w:pPr>
      <w:r>
        <w:t>Hier sind verschiedene Gesten denkbar z.B. Stossen, Winken oder ausstrecken. Dadurch werden Fehleingaben minimiert, jedoch ist das einiges weniger intuitiv und benötigt zudem beide Hände.</w:t>
      </w:r>
    </w:p>
    <w:p w:rsidR="00590119" w:rsidRDefault="00590119" w:rsidP="00590119">
      <w:pPr>
        <w:pStyle w:val="berschrift3"/>
      </w:pPr>
      <w:bookmarkStart w:id="33" w:name="_Toc336864946"/>
      <w:r>
        <w:t>Grab</w:t>
      </w:r>
      <w:bookmarkEnd w:id="33"/>
    </w:p>
    <w:p w:rsidR="00590119" w:rsidRDefault="005335CE" w:rsidP="00590119">
      <w:pPr>
        <w:pStyle w:val="Textkrper"/>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berschrift3"/>
      </w:pPr>
      <w:bookmarkStart w:id="34" w:name="_Toc336864947"/>
      <w:r>
        <w:t>Nicken</w:t>
      </w:r>
      <w:bookmarkEnd w:id="34"/>
    </w:p>
    <w:p w:rsidR="00EC6701" w:rsidRDefault="00EC6701" w:rsidP="00EC6701">
      <w:pPr>
        <w:pStyle w:val="Textkrper"/>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berschrift3"/>
      </w:pPr>
      <w:bookmarkStart w:id="35" w:name="_Toc336864948"/>
      <w:proofErr w:type="spellStart"/>
      <w:r>
        <w:t>Timer</w:t>
      </w:r>
      <w:bookmarkEnd w:id="35"/>
      <w:proofErr w:type="spellEnd"/>
    </w:p>
    <w:p w:rsidR="00EC6701" w:rsidRPr="00EC6701" w:rsidRDefault="006A3464" w:rsidP="00EC6701">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berschrift3"/>
      </w:pPr>
      <w:bookmarkStart w:id="36" w:name="_Toc336864949"/>
      <w:r>
        <w:t xml:space="preserve">Thumb </w:t>
      </w:r>
      <w:proofErr w:type="spellStart"/>
      <w:r>
        <w:t>up</w:t>
      </w:r>
      <w:bookmarkEnd w:id="36"/>
      <w:proofErr w:type="spellEnd"/>
    </w:p>
    <w:p w:rsidR="000832DE" w:rsidRDefault="00EC6701" w:rsidP="000832DE">
      <w:pPr>
        <w:pStyle w:val="Textkrper"/>
      </w:pPr>
      <w:r>
        <w:t>Eine sehr intuitive Geste, jedoch nicht machbar mit Kinect auf diese Distanz.</w:t>
      </w:r>
      <w:r w:rsidR="00965F73">
        <w:t xml:space="preserve"> Zudem wäre sie nicht für spezielle Arbeit</w:t>
      </w:r>
      <w:r w:rsidR="00965F73">
        <w:t>s</w:t>
      </w:r>
      <w:r w:rsidR="00965F73">
        <w:t>kleidung (Handschuhe) einsetzbar.</w:t>
      </w:r>
    </w:p>
    <w:p w:rsidR="00BE5D73" w:rsidRDefault="00BE5D73" w:rsidP="00BE5D73">
      <w:pPr>
        <w:pStyle w:val="berschrift2"/>
      </w:pPr>
      <w:bookmarkStart w:id="37" w:name="_Toc336864950"/>
      <w:r>
        <w:t>Spezialaktionen (spezielle Aktionen)</w:t>
      </w:r>
      <w:bookmarkEnd w:id="37"/>
    </w:p>
    <w:p w:rsidR="00EC6701" w:rsidRPr="00EC6701" w:rsidRDefault="00EC6701" w:rsidP="00EC6701">
      <w:pPr>
        <w:pStyle w:val="Textkrper"/>
      </w:pPr>
      <w:r>
        <w:t>Solche sind für unser Projekt nicht nötig, ausser man würde sie für die Anmeldung einsetzten. Dadurch haben wir uns nicht auf solche konzentriert bei der Recherche.</w:t>
      </w:r>
    </w:p>
    <w:p w:rsidR="00BE5D73" w:rsidRDefault="00BE5D73" w:rsidP="00BE5D73">
      <w:pPr>
        <w:pStyle w:val="berschrift3"/>
      </w:pPr>
      <w:bookmarkStart w:id="38" w:name="_Toc336864951"/>
      <w:r>
        <w:t>Bestimmter Winkel zwischen Körper und Armen</w:t>
      </w:r>
      <w:bookmarkEnd w:id="38"/>
    </w:p>
    <w:p w:rsidR="00EC6701" w:rsidRDefault="00EC6701" w:rsidP="00EC6701">
      <w:pPr>
        <w:pStyle w:val="Textkrper"/>
      </w:pPr>
      <w:r>
        <w:t>Diese Geste ist nicht besonders intuitiv und braucht eine Anleitung. Dafür ist sie gut zu erkennen.</w:t>
      </w:r>
    </w:p>
    <w:p w:rsidR="00965F73" w:rsidRDefault="00965F73" w:rsidP="00965F73">
      <w:pPr>
        <w:pStyle w:val="berschrift2"/>
      </w:pPr>
      <w:bookmarkStart w:id="39" w:name="_Toc336864952"/>
      <w:r>
        <w:t>Abmeldung</w:t>
      </w:r>
      <w:bookmarkEnd w:id="39"/>
    </w:p>
    <w:p w:rsidR="00130ED5" w:rsidRDefault="00965F73" w:rsidP="00C4346D">
      <w:pPr>
        <w:pStyle w:val="Textkrper"/>
      </w:pPr>
      <w:r>
        <w:t>Die Abmeldung geschieht automatisch nach einem Timeout wenn der Benutzer das Sichtfeld der Kinect verlässt. Eine manuelle Abmeldung könnte durch das nochmalige  Ausführen der Anmelde-Geste umgesetzt werden.</w:t>
      </w:r>
    </w:p>
    <w:p w:rsidR="00BE5E85" w:rsidRDefault="00BE5E85" w:rsidP="00BE5E85">
      <w:pPr>
        <w:pStyle w:val="berschrift1"/>
      </w:pPr>
      <w:r>
        <w:t>Entscheidung</w:t>
      </w:r>
    </w:p>
    <w:p w:rsidR="00BE5E85" w:rsidRDefault="00BE5E85" w:rsidP="00BE5E85">
      <w:pPr>
        <w:pStyle w:val="Textkrper"/>
      </w:pPr>
      <w:r>
        <w:t xml:space="preserve">Wir haben uns entschieden, zwei verschiedene Bedienmodi einzuführen. Der erste ist die Standardbedienung mit </w:t>
      </w:r>
      <w:r w:rsidR="00800DAA">
        <w:t>den zwei</w:t>
      </w:r>
      <w:r>
        <w:t xml:space="preserve"> Gesten</w:t>
      </w:r>
      <w:r w:rsidR="00800DAA">
        <w:t xml:space="preserve"> </w:t>
      </w:r>
      <w:r w:rsidR="00800DAA" w:rsidRPr="00072B95">
        <w:rPr>
          <w:i/>
        </w:rPr>
        <w:t>Zoom</w:t>
      </w:r>
      <w:r w:rsidR="00800DAA">
        <w:t xml:space="preserve"> und </w:t>
      </w:r>
      <w:r w:rsidR="00800DAA" w:rsidRPr="00072B95">
        <w:rPr>
          <w:i/>
        </w:rPr>
        <w:t>Blättern</w:t>
      </w:r>
      <w:r>
        <w:t xml:space="preserve"> und eventuell mehreren Auswahlgesten. Der zweite Modus ist die Joystick-Bedienung. Dieser Modus kann verwendet werden</w:t>
      </w:r>
      <w:r w:rsidR="00072B95">
        <w:t xml:space="preserve"> um komplexere Bedienungen wie Z</w:t>
      </w:r>
      <w:r>
        <w:t>eigen auszuführen. Er bildet di</w:t>
      </w:r>
      <w:r w:rsidR="00800DAA">
        <w:t xml:space="preserve">e Funktionen </w:t>
      </w:r>
      <w:r w:rsidR="00800DAA" w:rsidRPr="00072B95">
        <w:rPr>
          <w:i/>
        </w:rPr>
        <w:t>Zoom</w:t>
      </w:r>
      <w:r w:rsidR="00800DAA">
        <w:t xml:space="preserve">, </w:t>
      </w:r>
      <w:r w:rsidR="00800DAA" w:rsidRPr="00072B95">
        <w:rPr>
          <w:i/>
        </w:rPr>
        <w:t>Scrollen</w:t>
      </w:r>
      <w:r w:rsidR="00800DAA">
        <w:t xml:space="preserve">, </w:t>
      </w:r>
      <w:r w:rsidR="00800DAA" w:rsidRPr="00072B95">
        <w:rPr>
          <w:i/>
        </w:rPr>
        <w:t>Zeigen</w:t>
      </w:r>
      <w:r w:rsidR="00800DAA">
        <w:t xml:space="preserve">, </w:t>
      </w:r>
      <w:r w:rsidR="00800DAA" w:rsidRPr="00072B95">
        <w:rPr>
          <w:i/>
        </w:rPr>
        <w:t>Auswählen</w:t>
      </w:r>
      <w:r w:rsidR="00072B95">
        <w:t xml:space="preserve"> ab. Die</w:t>
      </w:r>
      <w:r w:rsidR="00800DAA">
        <w:t xml:space="preserve"> Implementierung dieses Modus hat für uns niedrige Priorität.</w:t>
      </w:r>
    </w:p>
    <w:p w:rsidR="00800DAA" w:rsidRPr="00BE5E85" w:rsidRDefault="00800DAA" w:rsidP="00BE5E85">
      <w:pPr>
        <w:pStyle w:val="Textkrper"/>
      </w:pPr>
      <w:r>
        <w:t xml:space="preserve">Beide Modi werden ergänzt um die </w:t>
      </w:r>
      <w:r w:rsidRPr="00072B95">
        <w:rPr>
          <w:i/>
        </w:rPr>
        <w:t>Anmelde</w:t>
      </w:r>
      <w:r>
        <w:t>-Geste.</w:t>
      </w:r>
    </w:p>
    <w:p w:rsidR="00846FEC" w:rsidRDefault="00846FEC" w:rsidP="00846FEC">
      <w:pPr>
        <w:pStyle w:val="berschrift2"/>
      </w:pPr>
      <w:r>
        <w:t>Anmeldung</w:t>
      </w:r>
      <w:r w:rsidR="00050E1C">
        <w:t xml:space="preserve"> – </w:t>
      </w:r>
      <w:r w:rsidR="00050E1C" w:rsidRPr="00050E1C">
        <w:rPr>
          <w:i/>
        </w:rPr>
        <w:t>Winken</w:t>
      </w:r>
    </w:p>
    <w:p w:rsidR="005D36BE" w:rsidRDefault="00846FEC" w:rsidP="00846FEC">
      <w:pPr>
        <w:pStyle w:val="Textkrper"/>
      </w:pPr>
      <w:r>
        <w:t>Hier haben wir uns für Winken entschieden, da diese Geste sehr intuitiv ist und wenige Fehlaktivierungen auslösen wird. Zudem benötigt ein Hinweis für diese Geste nur sehr wenig Platz auf GUI.</w:t>
      </w:r>
      <w:r w:rsidR="001140DD">
        <w:t xml:space="preserve"> </w:t>
      </w:r>
    </w:p>
    <w:p w:rsidR="00846FEC" w:rsidRDefault="001140DD" w:rsidP="00846FEC">
      <w:pPr>
        <w:pStyle w:val="Textkrper"/>
      </w:pPr>
      <w:r>
        <w:lastRenderedPageBreak/>
        <w:t xml:space="preserve">Slide </w:t>
      </w:r>
      <w:proofErr w:type="spellStart"/>
      <w:r w:rsidR="00BE5E85">
        <w:t>T</w:t>
      </w:r>
      <w:r>
        <w:t>o</w:t>
      </w:r>
      <w:proofErr w:type="spellEnd"/>
      <w:r>
        <w:t xml:space="preserve"> </w:t>
      </w:r>
      <w:proofErr w:type="spellStart"/>
      <w:r w:rsidR="00BE5E85">
        <w:t>U</w:t>
      </w:r>
      <w:r>
        <w:t>nlock</w:t>
      </w:r>
      <w:proofErr w:type="spellEnd"/>
      <w:r>
        <w:t xml:space="preserve"> wäre ebenfalls sehr intuitiv gewesen, </w:t>
      </w:r>
      <w:r w:rsidR="005D36BE">
        <w:t>hätte aber viel Platz auf dem GUI benötigt und die Erkennung</w:t>
      </w:r>
      <w:r w:rsidR="00BE5E85">
        <w:t xml:space="preserve"> ist</w:t>
      </w:r>
      <w:r w:rsidR="005D36BE">
        <w:t xml:space="preserve"> unsi</w:t>
      </w:r>
      <w:r w:rsidR="00BE5E85">
        <w:t>cherer</w:t>
      </w:r>
      <w:r w:rsidR="005D36BE">
        <w:t>.</w:t>
      </w:r>
    </w:p>
    <w:p w:rsidR="005D36BE" w:rsidRPr="00FC6EAE" w:rsidRDefault="00BE5E85" w:rsidP="00846FEC">
      <w:pPr>
        <w:pStyle w:val="Textkrper"/>
      </w:pPr>
      <w:r>
        <w:t>Die a</w:t>
      </w:r>
      <w:r w:rsidR="005D36BE">
        <w:t>nderen sin</w:t>
      </w:r>
      <w:r>
        <w:t>d</w:t>
      </w:r>
      <w:r w:rsidR="005D36BE">
        <w:t xml:space="preserve"> unterwürfige Gesten, welche bei den Benutzern nicht gut ankommen werden. Wer will sich schon e</w:t>
      </w:r>
      <w:r w:rsidR="005D36BE">
        <w:t>i</w:t>
      </w:r>
      <w:r w:rsidR="005D36BE">
        <w:t>nem PC unterordnen?</w:t>
      </w:r>
    </w:p>
    <w:p w:rsidR="00846FEC" w:rsidRDefault="00846FEC" w:rsidP="00846FEC">
      <w:pPr>
        <w:pStyle w:val="berschrift2"/>
      </w:pPr>
      <w:r>
        <w:t>Zoom</w:t>
      </w:r>
      <w:r w:rsidR="00050E1C">
        <w:t xml:space="preserve"> – </w:t>
      </w:r>
      <w:proofErr w:type="spellStart"/>
      <w:r w:rsidR="00050E1C" w:rsidRPr="00050E1C">
        <w:rPr>
          <w:i/>
        </w:rPr>
        <w:t>Pinch</w:t>
      </w:r>
      <w:proofErr w:type="spellEnd"/>
      <w:r w:rsidR="00050E1C" w:rsidRPr="00050E1C">
        <w:rPr>
          <w:i/>
        </w:rPr>
        <w:t>-Zoom</w:t>
      </w:r>
    </w:p>
    <w:p w:rsidR="00846FEC" w:rsidRDefault="00871F9D" w:rsidP="00846FEC">
      <w:pPr>
        <w:pStyle w:val="Textkrper"/>
      </w:pPr>
      <w:r>
        <w:t xml:space="preserve">Aufgrund der </w:t>
      </w:r>
      <w:proofErr w:type="spellStart"/>
      <w:r>
        <w:t>Intuitivität</w:t>
      </w:r>
      <w:proofErr w:type="spellEnd"/>
      <w:r>
        <w:t xml:space="preserve"> haben wir uns für </w:t>
      </w:r>
      <w:proofErr w:type="spellStart"/>
      <w:r>
        <w:t>Pinch</w:t>
      </w:r>
      <w:proofErr w:type="spellEnd"/>
      <w:r>
        <w:t xml:space="preserve">-Zoom entschieden, obwohl beide Hände für die Geste benötigt werden. </w:t>
      </w:r>
      <w:r w:rsidR="00BE5E85">
        <w:t>Es ist schwierig</w:t>
      </w:r>
      <w:r>
        <w:t xml:space="preserve">, zu erkennen, wann die Geste </w:t>
      </w:r>
      <w:proofErr w:type="spellStart"/>
      <w:r>
        <w:t>getriggert</w:t>
      </w:r>
      <w:proofErr w:type="spellEnd"/>
      <w:r>
        <w:t xml:space="preserve"> </w:t>
      </w:r>
      <w:r w:rsidR="00BE5E85">
        <w:t>wer</w:t>
      </w:r>
      <w:r>
        <w:t xml:space="preserve">den soll und wann der Nutzer </w:t>
      </w:r>
      <w:r w:rsidR="00BE5E85">
        <w:t>die Geste beendet hat. Be</w:t>
      </w:r>
      <w:r w:rsidR="00BE5E85">
        <w:t>i</w:t>
      </w:r>
      <w:r w:rsidR="00BE5E85">
        <w:t>spielsweise möchte ein User schlicht seine Hände zurückziehen.</w:t>
      </w:r>
    </w:p>
    <w:p w:rsidR="00871F9D" w:rsidRDefault="00871F9D" w:rsidP="00846FEC">
      <w:pPr>
        <w:pStyle w:val="Textkrper"/>
      </w:pPr>
      <w:r>
        <w:t xml:space="preserve">In Kombination mit dem Joystick-Mode werden wir Push-/Pull Zoom verwenden, aufgrund der </w:t>
      </w:r>
      <w:r w:rsidR="00351462">
        <w:t xml:space="preserve">eventuellen </w:t>
      </w:r>
      <w:r>
        <w:t>Interfere</w:t>
      </w:r>
      <w:r>
        <w:t>n</w:t>
      </w:r>
      <w:r>
        <w:t>z</w:t>
      </w:r>
      <w:r w:rsidR="00351462">
        <w:t>en</w:t>
      </w:r>
      <w:r>
        <w:t>.</w:t>
      </w:r>
    </w:p>
    <w:p w:rsidR="00871F9D" w:rsidRPr="00BE5D73" w:rsidRDefault="00871F9D" w:rsidP="00846FEC">
      <w:pPr>
        <w:pStyle w:val="Textkrper"/>
      </w:pPr>
      <w:r>
        <w:t xml:space="preserve">Der Zoom-Ring war zwar </w:t>
      </w:r>
      <w:r w:rsidR="00351462">
        <w:t xml:space="preserve">früher </w:t>
      </w:r>
      <w:r>
        <w:t xml:space="preserve">bei analogen Devices vorhanden, ist jedoch im Moment nicht als Geste </w:t>
      </w:r>
      <w:r w:rsidR="00351462">
        <w:t>üblich</w:t>
      </w:r>
      <w:r>
        <w:t xml:space="preserve"> und </w:t>
      </w:r>
      <w:r w:rsidR="00351462">
        <w:t>kön</w:t>
      </w:r>
      <w:r w:rsidR="00351462">
        <w:t>n</w:t>
      </w:r>
      <w:r w:rsidR="00351462">
        <w:t>te</w:t>
      </w:r>
      <w:r>
        <w:t xml:space="preserve"> deshalb nicht richtig verstanden werden.</w:t>
      </w:r>
    </w:p>
    <w:p w:rsidR="00846FEC" w:rsidRDefault="00846FEC" w:rsidP="00846FEC">
      <w:pPr>
        <w:pStyle w:val="berschrift2"/>
      </w:pPr>
      <w:r>
        <w:t>Scrollen/Blättern</w:t>
      </w:r>
      <w:r w:rsidR="00050E1C">
        <w:t xml:space="preserve"> – </w:t>
      </w:r>
      <w:proofErr w:type="spellStart"/>
      <w:r w:rsidR="00050E1C" w:rsidRPr="00050E1C">
        <w:rPr>
          <w:i/>
        </w:rPr>
        <w:t>Swipe</w:t>
      </w:r>
      <w:proofErr w:type="spellEnd"/>
      <w:r w:rsidR="00050E1C" w:rsidRPr="00050E1C">
        <w:rPr>
          <w:i/>
        </w:rPr>
        <w:t>/Joystick</w:t>
      </w:r>
    </w:p>
    <w:p w:rsidR="00C9720F" w:rsidRDefault="00C9720F" w:rsidP="00C9720F">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C9720F" w:rsidRPr="00C9720F" w:rsidRDefault="0016105B" w:rsidP="00C9720F">
      <w:pPr>
        <w:pStyle w:val="Textkrper"/>
      </w:pPr>
      <w:r>
        <w:t>Den Oberkörper zu bewegen ist zu anstrengend und nicht mit allen Arbeitskleidern gut möglich.</w:t>
      </w:r>
    </w:p>
    <w:p w:rsidR="00846FEC" w:rsidRDefault="00846FEC" w:rsidP="00846FEC">
      <w:pPr>
        <w:pStyle w:val="berschrift2"/>
      </w:pPr>
      <w:r>
        <w:t>Cursor bewegen</w:t>
      </w:r>
      <w:r w:rsidR="00050E1C">
        <w:t xml:space="preserve"> – </w:t>
      </w:r>
      <w:r w:rsidR="00050E1C" w:rsidRPr="00050E1C">
        <w:rPr>
          <w:i/>
        </w:rPr>
        <w:t>Joystick</w:t>
      </w:r>
    </w:p>
    <w:p w:rsidR="00F22ABC" w:rsidRDefault="00F22ABC" w:rsidP="00F22ABC">
      <w:pPr>
        <w:pStyle w:val="Textkrper"/>
      </w:pPr>
      <w:r>
        <w:t xml:space="preserve">Wir haben uns hier dafür entschieden, dass wir nur einen Cursor verwenden werden, wenn die Software im Joystick-Modus bedient wird. </w:t>
      </w:r>
      <w:r w:rsidR="00351462">
        <w:t xml:space="preserve">In vielen Programmen ist es nämlich nicht nötig, einen Cursor zu haben. </w:t>
      </w:r>
      <w:r>
        <w:t>Dabei können wir die Pos</w:t>
      </w:r>
      <w:r>
        <w:t>i</w:t>
      </w:r>
      <w:r>
        <w:t xml:space="preserve">tion innerhalb </w:t>
      </w:r>
      <w:r w:rsidR="00351462">
        <w:t>einer</w:t>
      </w:r>
      <w:r>
        <w:t xml:space="preserve"> </w:t>
      </w:r>
      <w:proofErr w:type="spellStart"/>
      <w:r>
        <w:t>Deadzone</w:t>
      </w:r>
      <w:proofErr w:type="spellEnd"/>
      <w:r>
        <w:t xml:space="preserve"> </w:t>
      </w:r>
      <w:r w:rsidR="00207093">
        <w:t>einfach</w:t>
      </w:r>
      <w:r>
        <w:t xml:space="preserve"> für Cursorbewegungen verwenden.</w:t>
      </w:r>
    </w:p>
    <w:p w:rsidR="00F22ABC" w:rsidRDefault="00F22ABC" w:rsidP="00F22ABC">
      <w:pPr>
        <w:pStyle w:val="Textkrper"/>
      </w:pPr>
      <w:r>
        <w:t xml:space="preserve">Das Zeigen zu implementieren wäre sicherlich </w:t>
      </w:r>
      <w:r w:rsidR="00351462">
        <w:t>interessant gewesen. Wir vermuten, dass die User wahrscheinlich mit den Fingern zeigen würden. Das Erkennen von Fingern bei unserer Bedienentfernung  scheitert an den technischen Möglic</w:t>
      </w:r>
      <w:r w:rsidR="00351462">
        <w:t>h</w:t>
      </w:r>
      <w:r w:rsidR="00351462">
        <w:t xml:space="preserve">keiten der Kinect. Die Implementierung der </w:t>
      </w:r>
      <w:proofErr w:type="spellStart"/>
      <w:r w:rsidR="00351462">
        <w:t>Zeigengeste</w:t>
      </w:r>
      <w:proofErr w:type="spellEnd"/>
      <w:r w:rsidR="00351462">
        <w:t xml:space="preserve"> </w:t>
      </w:r>
      <w:r w:rsidR="00B6748B">
        <w:t>mittels</w:t>
      </w:r>
      <w:r w:rsidR="00351462">
        <w:t xml:space="preserve"> Arm wäre zwar technisch</w:t>
      </w:r>
      <w:r w:rsidR="00B6748B">
        <w:t xml:space="preserve"> u.U. </w:t>
      </w:r>
      <w:r w:rsidR="00351462">
        <w:t>machbar, aber zu komplex für den Umfang unserer Arbeit.</w:t>
      </w:r>
    </w:p>
    <w:p w:rsidR="00207093" w:rsidRPr="00F22ABC" w:rsidRDefault="00207093" w:rsidP="00F22ABC">
      <w:pPr>
        <w:pStyle w:val="Textkrper"/>
      </w:pPr>
      <w:r>
        <w:t xml:space="preserve">Ein 2D Mapping der Handposition entspricht eigentlich ziemlich stark dem Modus, den wir für den Joystick verwenden, daher </w:t>
      </w:r>
      <w:r w:rsidR="00B6748B">
        <w:t>ist jene Geste nicht mehr zu beachten.</w:t>
      </w:r>
    </w:p>
    <w:p w:rsidR="00846FEC" w:rsidRDefault="00846FEC" w:rsidP="00846FEC">
      <w:pPr>
        <w:pStyle w:val="berschrift2"/>
      </w:pPr>
      <w:r>
        <w:t>Auswählen</w:t>
      </w:r>
      <w:r w:rsidR="00050E1C">
        <w:t xml:space="preserve"> – </w:t>
      </w:r>
      <w:r w:rsidR="00050E1C" w:rsidRPr="00050E1C">
        <w:rPr>
          <w:i/>
        </w:rPr>
        <w:t>spezielle Gesten/Nicken</w:t>
      </w:r>
    </w:p>
    <w:p w:rsidR="00207093" w:rsidRDefault="00207093" w:rsidP="00207093">
      <w:pPr>
        <w:pStyle w:val="Textkrper"/>
      </w:pPr>
      <w:r>
        <w:t xml:space="preserve">Auch hier sind wir davon abhängig, ob wir uns in einem Bedienmodus befinden, der einen Cursor zur Verfügung hat, oder nicht. Im Joystick-Modus haben wir keine Handgesten mehr zur Verfügung und </w:t>
      </w:r>
      <w:r w:rsidR="00471E0B">
        <w:t>eine Geste mit der anderen Hand em</w:t>
      </w:r>
      <w:r w:rsidR="00471E0B">
        <w:t>p</w:t>
      </w:r>
      <w:r w:rsidR="00471E0B">
        <w:t>finden wir nicht als besonders intuitiv. Deshalb haben wir uns für Nicken entschieden, da es eine gut erkennbare Geste ist.</w:t>
      </w:r>
    </w:p>
    <w:p w:rsidR="00471E0B" w:rsidRPr="00207093" w:rsidRDefault="00471E0B" w:rsidP="00207093">
      <w:pPr>
        <w:pStyle w:val="Textkrper"/>
      </w:pPr>
      <w:r>
        <w:t xml:space="preserve">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w:t>
      </w:r>
      <w:r w:rsidR="006967E6">
        <w:t>überfordern</w:t>
      </w:r>
      <w:r>
        <w:t xml:space="preserve"> darf. Das heisst, dass nicht mehr als 4 Bedienelemente zur gleichen Zeit aktiv sein sollten, andernfalls </w:t>
      </w:r>
      <w:r w:rsidR="006967E6">
        <w:t>wird der Benutzer die Übersicht verlieren. Mittels animierter Icons kann man die Nutzer gut auf die zu verwendende Geste hinweisen.</w:t>
      </w:r>
    </w:p>
    <w:p w:rsidR="00846FEC" w:rsidRDefault="00846FEC" w:rsidP="00846F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6967E6" w:rsidRDefault="006967E6" w:rsidP="00846FEC">
      <w:pPr>
        <w:pStyle w:val="Textkrper"/>
      </w:pPr>
      <w:r>
        <w:t xml:space="preserve">Einen </w:t>
      </w:r>
      <w:proofErr w:type="spellStart"/>
      <w:r>
        <w:t>Timer</w:t>
      </w:r>
      <w:proofErr w:type="spellEnd"/>
      <w:r>
        <w:t xml:space="preserve"> werden wir nicht verwenden, da d</w:t>
      </w:r>
      <w:r w:rsidR="00867516">
        <w:t>ies</w:t>
      </w:r>
      <w:r>
        <w:t xml:space="preserve"> ein stabiles Inputsignal voraussetzt und den uneingeschränkten Fokus des Nutzers. </w:t>
      </w:r>
    </w:p>
    <w:p w:rsidR="006967E6" w:rsidRPr="006967E6" w:rsidRDefault="006967E6" w:rsidP="00846FEC">
      <w:pPr>
        <w:pStyle w:val="Textkrper"/>
      </w:pPr>
      <w:r w:rsidRPr="006967E6">
        <w:lastRenderedPageBreak/>
        <w:t>Thumb-</w:t>
      </w:r>
      <w:proofErr w:type="spellStart"/>
      <w:r w:rsidR="00867516">
        <w:t>U</w:t>
      </w:r>
      <w:r w:rsidRPr="006967E6">
        <w:t>p</w:t>
      </w:r>
      <w:proofErr w:type="spellEnd"/>
      <w:r w:rsidRPr="006967E6">
        <w:t xml:space="preserve"> wäre sehr </w:t>
      </w:r>
      <w:r>
        <w:t>intuitiv ist aber auf diese Distanz sicher nicht mehr erkennbar und fällt daher raus.</w:t>
      </w:r>
    </w:p>
    <w:p w:rsidR="00846FEC" w:rsidRDefault="00846FEC" w:rsidP="00846FEC">
      <w:pPr>
        <w:pStyle w:val="berschrift2"/>
      </w:pPr>
      <w:r>
        <w:t>Spezialaktionen (spezielle Aktionen)</w:t>
      </w:r>
    </w:p>
    <w:p w:rsidR="00846FEC" w:rsidRDefault="003579DD" w:rsidP="00846FEC">
      <w:pPr>
        <w:pStyle w:val="Textkrper"/>
      </w:pPr>
      <w:r>
        <w:t>Werden für unser Projekt nicht benötigt, sind aber sicherlich möglich im Umfang der anderen Gesten.</w:t>
      </w:r>
    </w:p>
    <w:p w:rsidR="00846FEC" w:rsidRDefault="00B92C9F" w:rsidP="00B92C9F">
      <w:pPr>
        <w:pStyle w:val="berschrift1"/>
      </w:pPr>
      <w:r>
        <w:t>Abhängigkeiten der Gesten</w:t>
      </w:r>
    </w:p>
    <w:p w:rsidR="00846FEC" w:rsidRDefault="00B92C9F" w:rsidP="00846FEC">
      <w:pPr>
        <w:pStyle w:val="Textkrper"/>
      </w:pPr>
      <w:r>
        <w:t xml:space="preserve">Im folgenden Abschnitt </w:t>
      </w:r>
      <w:r w:rsidR="007F66A2">
        <w:t>wird nur auf die Gesten eingegangen</w:t>
      </w:r>
      <w:r>
        <w:t>, die wir für unser Projekt verwenden, da es sonst unnötig kompliziert werden würde und andere Gesten für unser Projekt nicht von Belang sind.</w:t>
      </w:r>
    </w:p>
    <w:p w:rsidR="00B92C9F" w:rsidRDefault="007F66A2" w:rsidP="00846FEC">
      <w:pPr>
        <w:pStyle w:val="Textkrper"/>
      </w:pPr>
      <w:r>
        <w:t>Wir ordnen die Gesten in Dateng</w:t>
      </w:r>
      <w:r w:rsidR="00B92C9F">
        <w:t xml:space="preserve">ruppen </w:t>
      </w:r>
      <w:r>
        <w:t>ein. Die Datengruppen beschreiben, welche Daten(Skelett-Punkte) in die B</w:t>
      </w:r>
      <w:r>
        <w:t>e</w:t>
      </w:r>
      <w:r>
        <w:t>rechnung einbezogen werden müssen.</w:t>
      </w:r>
    </w:p>
    <w:tbl>
      <w:tblPr>
        <w:tblStyle w:val="GridTable5DarkAccent5"/>
        <w:tblW w:w="0" w:type="auto"/>
        <w:tblLook w:val="0400"/>
      </w:tblPr>
      <w:tblGrid>
        <w:gridCol w:w="5040"/>
        <w:gridCol w:w="5041"/>
      </w:tblGrid>
      <w:tr w:rsidR="00CF10E1" w:rsidTr="004F742D">
        <w:trPr>
          <w:cnfStyle w:val="000000100000"/>
        </w:trPr>
        <w:tc>
          <w:tcPr>
            <w:tcW w:w="5040" w:type="dxa"/>
          </w:tcPr>
          <w:p w:rsidR="00CF10E1" w:rsidRDefault="00CF10E1" w:rsidP="00B92C9F">
            <w:pPr>
              <w:pStyle w:val="TabellenZelle"/>
            </w:pPr>
            <w:r>
              <w:t>Hand rechts</w:t>
            </w:r>
          </w:p>
        </w:tc>
        <w:tc>
          <w:tcPr>
            <w:tcW w:w="5041" w:type="dxa"/>
          </w:tcPr>
          <w:p w:rsidR="00CF10E1" w:rsidRDefault="00784F0D" w:rsidP="00784F0D">
            <w:pPr>
              <w:pStyle w:val="TabellenZelle"/>
              <w:numPr>
                <w:ilvl w:val="0"/>
                <w:numId w:val="5"/>
              </w:numPr>
            </w:pPr>
            <w:r>
              <w:t>Winken</w:t>
            </w:r>
          </w:p>
          <w:p w:rsidR="00784F0D" w:rsidRDefault="00784F0D" w:rsidP="00784F0D">
            <w:pPr>
              <w:pStyle w:val="TabellenZelle"/>
              <w:numPr>
                <w:ilvl w:val="0"/>
                <w:numId w:val="5"/>
              </w:numPr>
            </w:pPr>
            <w:r>
              <w:t xml:space="preserve">Joystick </w:t>
            </w:r>
          </w:p>
          <w:p w:rsidR="00784F0D" w:rsidRDefault="00784F0D" w:rsidP="00784F0D">
            <w:pPr>
              <w:pStyle w:val="TabellenZelle"/>
              <w:numPr>
                <w:ilvl w:val="0"/>
                <w:numId w:val="5"/>
              </w:numPr>
            </w:pPr>
            <w:r>
              <w:t>Wischen</w:t>
            </w:r>
          </w:p>
          <w:p w:rsidR="00784F0D" w:rsidRDefault="00784F0D" w:rsidP="00784F0D">
            <w:pPr>
              <w:pStyle w:val="TabellenZelle"/>
              <w:numPr>
                <w:ilvl w:val="0"/>
                <w:numId w:val="5"/>
              </w:numPr>
            </w:pPr>
            <w:proofErr w:type="spellStart"/>
            <w:r>
              <w:t>Pinch</w:t>
            </w:r>
            <w:proofErr w:type="spellEnd"/>
            <w:r>
              <w:t>-Zoom</w:t>
            </w:r>
          </w:p>
          <w:p w:rsidR="00784F0D" w:rsidRDefault="007B694B" w:rsidP="00784F0D">
            <w:pPr>
              <w:pStyle w:val="TabellenZelle"/>
              <w:numPr>
                <w:ilvl w:val="0"/>
                <w:numId w:val="5"/>
              </w:numPr>
            </w:pPr>
            <w:r>
              <w:t>Push</w:t>
            </w:r>
          </w:p>
          <w:p w:rsidR="007B694B" w:rsidRDefault="007B694B" w:rsidP="00D82693">
            <w:pPr>
              <w:pStyle w:val="TabellenZelle"/>
              <w:numPr>
                <w:ilvl w:val="0"/>
                <w:numId w:val="5"/>
              </w:numPr>
            </w:pPr>
            <w:r>
              <w:t>Pull</w:t>
            </w:r>
          </w:p>
        </w:tc>
      </w:tr>
      <w:tr w:rsidR="00CF10E1" w:rsidTr="004F742D">
        <w:tc>
          <w:tcPr>
            <w:tcW w:w="5040" w:type="dxa"/>
          </w:tcPr>
          <w:p w:rsidR="00CF10E1" w:rsidRDefault="00CF10E1" w:rsidP="00B92C9F">
            <w:pPr>
              <w:pStyle w:val="TabellenZelle"/>
            </w:pPr>
            <w:r>
              <w:t>Hand links</w:t>
            </w:r>
          </w:p>
        </w:tc>
        <w:tc>
          <w:tcPr>
            <w:tcW w:w="5041" w:type="dxa"/>
          </w:tcPr>
          <w:p w:rsidR="00CF10E1" w:rsidRDefault="00D82693" w:rsidP="00D82693">
            <w:pPr>
              <w:pStyle w:val="TabellenZelle"/>
              <w:numPr>
                <w:ilvl w:val="0"/>
                <w:numId w:val="6"/>
              </w:numPr>
            </w:pPr>
            <w:proofErr w:type="spellStart"/>
            <w:r>
              <w:t>Pinch</w:t>
            </w:r>
            <w:proofErr w:type="spellEnd"/>
            <w:r>
              <w:t>-Zoom</w:t>
            </w:r>
          </w:p>
        </w:tc>
      </w:tr>
      <w:tr w:rsidR="00CF10E1" w:rsidTr="004F742D">
        <w:trPr>
          <w:cnfStyle w:val="000000100000"/>
        </w:trPr>
        <w:tc>
          <w:tcPr>
            <w:tcW w:w="5040" w:type="dxa"/>
          </w:tcPr>
          <w:p w:rsidR="00CF10E1" w:rsidRDefault="00CF10E1" w:rsidP="00B92C9F">
            <w:pPr>
              <w:pStyle w:val="TabellenZelle"/>
            </w:pPr>
            <w:r>
              <w:t>Kopf</w:t>
            </w:r>
          </w:p>
        </w:tc>
        <w:tc>
          <w:tcPr>
            <w:tcW w:w="5041" w:type="dxa"/>
          </w:tcPr>
          <w:p w:rsidR="00CF10E1" w:rsidRDefault="00D82693" w:rsidP="00D82693">
            <w:pPr>
              <w:pStyle w:val="TabellenZelle"/>
              <w:numPr>
                <w:ilvl w:val="0"/>
                <w:numId w:val="6"/>
              </w:numPr>
            </w:pPr>
            <w:r>
              <w:t>Nicken</w:t>
            </w:r>
          </w:p>
        </w:tc>
      </w:tr>
      <w:tr w:rsidR="00CF10E1" w:rsidTr="004F742D">
        <w:tc>
          <w:tcPr>
            <w:tcW w:w="5040" w:type="dxa"/>
          </w:tcPr>
          <w:p w:rsidR="00CF10E1" w:rsidRDefault="00CF10E1" w:rsidP="00B92C9F">
            <w:pPr>
              <w:pStyle w:val="TabellenZelle"/>
            </w:pPr>
            <w:r>
              <w:t>Relative Position</w:t>
            </w:r>
          </w:p>
          <w:p w:rsidR="00D82693" w:rsidRDefault="00866771" w:rsidP="00B92C9F">
            <w:pPr>
              <w:pStyle w:val="TabellenZelle"/>
            </w:pPr>
            <w:r>
              <w:t>(</w:t>
            </w:r>
            <w:r w:rsidR="00D82693">
              <w:t>Abhängig von anderem Körperpunkt</w:t>
            </w:r>
            <w:r>
              <w:t>)</w:t>
            </w:r>
          </w:p>
        </w:tc>
        <w:tc>
          <w:tcPr>
            <w:tcW w:w="5041" w:type="dxa"/>
          </w:tcPr>
          <w:p w:rsidR="00CF10E1" w:rsidRDefault="00D82693" w:rsidP="00D82693">
            <w:pPr>
              <w:pStyle w:val="TabellenZelle"/>
              <w:numPr>
                <w:ilvl w:val="0"/>
                <w:numId w:val="6"/>
              </w:numPr>
            </w:pPr>
            <w:r>
              <w:t>Winken</w:t>
            </w:r>
          </w:p>
          <w:p w:rsidR="00D82693" w:rsidRDefault="00D82693" w:rsidP="00D82693">
            <w:pPr>
              <w:pStyle w:val="TabellenZelle"/>
              <w:numPr>
                <w:ilvl w:val="0"/>
                <w:numId w:val="6"/>
              </w:numPr>
            </w:pPr>
            <w:r>
              <w:t>Joystick</w:t>
            </w:r>
          </w:p>
          <w:p w:rsidR="00D82693" w:rsidRDefault="00D82693" w:rsidP="00D82693">
            <w:pPr>
              <w:pStyle w:val="TabellenZelle"/>
              <w:numPr>
                <w:ilvl w:val="0"/>
                <w:numId w:val="6"/>
              </w:numPr>
            </w:pPr>
            <w:r>
              <w:t>Push</w:t>
            </w:r>
          </w:p>
          <w:p w:rsidR="00D82693" w:rsidRDefault="00D82693" w:rsidP="00D82693">
            <w:pPr>
              <w:pStyle w:val="TabellenZelle"/>
              <w:numPr>
                <w:ilvl w:val="0"/>
                <w:numId w:val="6"/>
              </w:numPr>
            </w:pPr>
            <w:r>
              <w:t>Pull</w:t>
            </w:r>
          </w:p>
        </w:tc>
      </w:tr>
      <w:tr w:rsidR="00CF10E1" w:rsidTr="004F742D">
        <w:trPr>
          <w:cnfStyle w:val="000000100000"/>
        </w:trPr>
        <w:tc>
          <w:tcPr>
            <w:tcW w:w="5040" w:type="dxa"/>
          </w:tcPr>
          <w:p w:rsidR="00CF10E1" w:rsidRDefault="00CF10E1" w:rsidP="00B92C9F">
            <w:pPr>
              <w:pStyle w:val="TabellenZelle"/>
            </w:pPr>
            <w:r>
              <w:t>Bewegungsrichtung</w:t>
            </w:r>
          </w:p>
        </w:tc>
        <w:tc>
          <w:tcPr>
            <w:tcW w:w="5041" w:type="dxa"/>
          </w:tcPr>
          <w:p w:rsidR="00CF10E1" w:rsidRDefault="00D82693" w:rsidP="00D82693">
            <w:pPr>
              <w:pStyle w:val="TabellenZelle"/>
              <w:numPr>
                <w:ilvl w:val="0"/>
                <w:numId w:val="7"/>
              </w:numPr>
            </w:pPr>
            <w:r>
              <w:t>Wischen</w:t>
            </w:r>
          </w:p>
          <w:p w:rsidR="00D82693" w:rsidRDefault="00D82693" w:rsidP="00D82693">
            <w:pPr>
              <w:pStyle w:val="TabellenZelle"/>
              <w:numPr>
                <w:ilvl w:val="0"/>
                <w:numId w:val="7"/>
              </w:numPr>
            </w:pPr>
            <w:proofErr w:type="spellStart"/>
            <w:r>
              <w:t>Pinch</w:t>
            </w:r>
            <w:proofErr w:type="spellEnd"/>
            <w:r>
              <w:t>-Zoom</w:t>
            </w:r>
          </w:p>
        </w:tc>
      </w:tr>
      <w:tr w:rsidR="00CF10E1" w:rsidTr="004F742D">
        <w:tc>
          <w:tcPr>
            <w:tcW w:w="5040" w:type="dxa"/>
          </w:tcPr>
          <w:p w:rsidR="00CF10E1" w:rsidRDefault="00CF10E1" w:rsidP="00B92C9F">
            <w:pPr>
              <w:pStyle w:val="TabellenZelle"/>
            </w:pPr>
            <w:r>
              <w:t>Bewegungsgeschwindigkeit</w:t>
            </w:r>
          </w:p>
        </w:tc>
        <w:tc>
          <w:tcPr>
            <w:tcW w:w="5041" w:type="dxa"/>
          </w:tcPr>
          <w:p w:rsidR="00CF10E1" w:rsidRDefault="00D82693" w:rsidP="00D82693">
            <w:pPr>
              <w:pStyle w:val="TabellenZelle"/>
              <w:numPr>
                <w:ilvl w:val="0"/>
                <w:numId w:val="8"/>
              </w:numPr>
            </w:pPr>
            <w:r>
              <w:t>Winken</w:t>
            </w:r>
          </w:p>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Nicken</w:t>
            </w:r>
          </w:p>
        </w:tc>
      </w:tr>
      <w:tr w:rsidR="00D82693" w:rsidTr="004F742D">
        <w:trPr>
          <w:cnfStyle w:val="000000100000"/>
        </w:trPr>
        <w:tc>
          <w:tcPr>
            <w:tcW w:w="5040" w:type="dxa"/>
          </w:tcPr>
          <w:p w:rsidR="00866771" w:rsidRDefault="00D82693" w:rsidP="00866771">
            <w:pPr>
              <w:pStyle w:val="TabellenZelle"/>
            </w:pPr>
            <w:r>
              <w:t xml:space="preserve">Unterscheidung </w:t>
            </w:r>
            <w:r w:rsidR="00866771">
              <w:t>Hin-</w:t>
            </w:r>
            <w:r>
              <w:t xml:space="preserve"> und Rückbewegung</w:t>
            </w:r>
          </w:p>
        </w:tc>
        <w:tc>
          <w:tcPr>
            <w:tcW w:w="5041" w:type="dxa"/>
          </w:tcPr>
          <w:p w:rsidR="00D82693" w:rsidRDefault="00D82693" w:rsidP="00D82693">
            <w:pPr>
              <w:pStyle w:val="TabellenZelle"/>
              <w:numPr>
                <w:ilvl w:val="0"/>
                <w:numId w:val="8"/>
              </w:numPr>
            </w:pPr>
            <w:r>
              <w:t>Wischen</w:t>
            </w:r>
            <w:r w:rsidR="00C57B29">
              <w:t xml:space="preserve"> (zwei verschiedene Gesten)</w:t>
            </w:r>
          </w:p>
          <w:p w:rsidR="00D82693" w:rsidRDefault="00D82693" w:rsidP="00D82693">
            <w:pPr>
              <w:pStyle w:val="TabellenZelle"/>
              <w:numPr>
                <w:ilvl w:val="0"/>
                <w:numId w:val="8"/>
              </w:numPr>
            </w:pPr>
            <w:proofErr w:type="spellStart"/>
            <w:r>
              <w:t>Pinch</w:t>
            </w:r>
            <w:proofErr w:type="spellEnd"/>
            <w:r>
              <w:t>-Zoom</w:t>
            </w:r>
            <w:r w:rsidR="00C57B29">
              <w:t xml:space="preserve"> (zwei verschiedene Gesten)</w:t>
            </w:r>
          </w:p>
          <w:p w:rsidR="00C57B29" w:rsidRDefault="00C57B29" w:rsidP="00D82693">
            <w:pPr>
              <w:pStyle w:val="TabellenZelle"/>
              <w:numPr>
                <w:ilvl w:val="0"/>
                <w:numId w:val="8"/>
              </w:numPr>
            </w:pPr>
            <w:r>
              <w:t>Nicken</w:t>
            </w:r>
          </w:p>
          <w:p w:rsidR="00C57B29" w:rsidRDefault="00C57B29" w:rsidP="00D82693">
            <w:pPr>
              <w:pStyle w:val="TabellenZelle"/>
              <w:numPr>
                <w:ilvl w:val="0"/>
                <w:numId w:val="8"/>
              </w:numPr>
            </w:pPr>
            <w:r>
              <w:t>Winken</w:t>
            </w:r>
          </w:p>
        </w:tc>
      </w:tr>
      <w:tr w:rsidR="00866771" w:rsidTr="004F742D">
        <w:tc>
          <w:tcPr>
            <w:tcW w:w="5040" w:type="dxa"/>
          </w:tcPr>
          <w:p w:rsidR="00866771" w:rsidRDefault="00866771" w:rsidP="00866771">
            <w:pPr>
              <w:pStyle w:val="TabellenZelle"/>
            </w:pPr>
            <w:r>
              <w:t xml:space="preserve">Unterscheidung </w:t>
            </w:r>
            <w:proofErr w:type="spellStart"/>
            <w:r>
              <w:t>Gestenstart</w:t>
            </w:r>
            <w:proofErr w:type="spellEnd"/>
            <w:r>
              <w:t>- und Ende</w:t>
            </w:r>
          </w:p>
        </w:tc>
        <w:tc>
          <w:tcPr>
            <w:tcW w:w="5041" w:type="dxa"/>
          </w:tcPr>
          <w:p w:rsidR="00866771" w:rsidRDefault="00866771" w:rsidP="00D82693">
            <w:pPr>
              <w:pStyle w:val="TabellenZelle"/>
              <w:numPr>
                <w:ilvl w:val="0"/>
                <w:numId w:val="8"/>
              </w:numPr>
            </w:pPr>
            <w:r>
              <w:t>Wischen</w:t>
            </w:r>
          </w:p>
          <w:p w:rsidR="00866771" w:rsidRDefault="00866771" w:rsidP="00D82693">
            <w:pPr>
              <w:pStyle w:val="TabellenZelle"/>
              <w:numPr>
                <w:ilvl w:val="0"/>
                <w:numId w:val="8"/>
              </w:numPr>
            </w:pPr>
            <w:proofErr w:type="spellStart"/>
            <w:r>
              <w:t>Pinch</w:t>
            </w:r>
            <w:proofErr w:type="spellEnd"/>
            <w:r>
              <w:t>-Zoom</w:t>
            </w:r>
          </w:p>
        </w:tc>
      </w:tr>
    </w:tbl>
    <w:p w:rsidR="00B92C9F" w:rsidRDefault="00B92C9F" w:rsidP="00B92C9F">
      <w:pPr>
        <w:pStyle w:val="TabellenZelle"/>
      </w:pPr>
      <w:r>
        <w:t xml:space="preserve">  </w:t>
      </w:r>
    </w:p>
    <w:p w:rsidR="00626AEB" w:rsidRDefault="00626AEB" w:rsidP="00230F1A">
      <w:pPr>
        <w:pStyle w:val="Textkrper"/>
      </w:pPr>
      <w:r>
        <w:t xml:space="preserve">Für </w:t>
      </w:r>
      <w:proofErr w:type="spellStart"/>
      <w:r>
        <w:t>Pinch</w:t>
      </w:r>
      <w:proofErr w:type="spellEnd"/>
      <w:r>
        <w:t xml:space="preserve">-Zoom müssen viele Faktoren analysiert werden. Es ist die komplizierteste, jedoch kann man für die </w:t>
      </w:r>
      <w:r w:rsidR="00F20F79">
        <w:t>a</w:t>
      </w:r>
      <w:r>
        <w:t>nderen sicher am stärksten profitieren.</w:t>
      </w:r>
    </w:p>
    <w:p w:rsidR="00F20F79" w:rsidRDefault="00230F1A" w:rsidP="00230F1A">
      <w:pPr>
        <w:pStyle w:val="Textkrper"/>
      </w:pPr>
      <w:r>
        <w:t>Winken ist eher unabhängig zu anderen</w:t>
      </w:r>
      <w:r w:rsidR="00F20F79">
        <w:t xml:space="preserve"> Gesten. Es besteht eine geringfügige Ähnlichkeit zu Wischen.</w:t>
      </w:r>
    </w:p>
    <w:p w:rsidR="00230F1A" w:rsidRDefault="00230F1A" w:rsidP="00230F1A">
      <w:pPr>
        <w:pStyle w:val="Textkrper"/>
      </w:pPr>
      <w:r>
        <w:t>Joystick verwendet nur die relative Position, dafür ist man auf ein stabiles Inputsignal angewiesen. Diese Geste sollt man erst machen wenn man den Input schon stabilisiert hat.</w:t>
      </w:r>
    </w:p>
    <w:p w:rsidR="00230F1A" w:rsidRDefault="00230F1A" w:rsidP="00230F1A">
      <w:pPr>
        <w:pStyle w:val="Textkrper"/>
      </w:pPr>
      <w:r>
        <w:t xml:space="preserve">Wischen ist ähnlich zu </w:t>
      </w:r>
      <w:proofErr w:type="spellStart"/>
      <w:r>
        <w:t>Pinch</w:t>
      </w:r>
      <w:proofErr w:type="spellEnd"/>
      <w:r>
        <w:t xml:space="preserve">, </w:t>
      </w:r>
      <w:r w:rsidR="00F20F79">
        <w:t xml:space="preserve">aber </w:t>
      </w:r>
      <w:r>
        <w:t>etwas einfacher, da man nur eine Hand auswerten muss.</w:t>
      </w:r>
    </w:p>
    <w:p w:rsidR="00230F1A" w:rsidRDefault="00230F1A" w:rsidP="00230F1A">
      <w:pPr>
        <w:pStyle w:val="Textkrper"/>
      </w:pPr>
      <w:r>
        <w:t xml:space="preserve">Nicken </w:t>
      </w:r>
      <w:r w:rsidR="00F20F79">
        <w:t xml:space="preserve">hat eine ähnliche Charakteristik wie Winken, </w:t>
      </w:r>
      <w:r w:rsidR="00C57B29">
        <w:t>jedoch müssen andere Skelett-Punkte analysiert werden.</w:t>
      </w:r>
      <w:bookmarkStart w:id="40" w:name="_GoBack"/>
      <w:bookmarkEnd w:id="40"/>
    </w:p>
    <w:p w:rsidR="00230F1A" w:rsidRPr="00846FEC" w:rsidRDefault="00230F1A" w:rsidP="00230F1A">
      <w:pPr>
        <w:pStyle w:val="Textkrper"/>
      </w:pPr>
      <w:r>
        <w:t>Push\Pull gehören zum Joystick, es ist lediglich eine andere Achse, die analysiert werden muss.</w:t>
      </w:r>
    </w:p>
    <w:sectPr w:rsidR="00230F1A" w:rsidRPr="00846FEC"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A3A" w:rsidRDefault="00725A3A">
      <w:r>
        <w:separator/>
      </w:r>
    </w:p>
  </w:endnote>
  <w:endnote w:type="continuationSeparator" w:id="0">
    <w:p w:rsidR="00725A3A" w:rsidRDefault="00725A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Default="000302C6">
    <w:pPr>
      <w:pStyle w:val="Fuzeile"/>
      <w:rPr>
        <w:rStyle w:val="Seitenzahl"/>
      </w:rPr>
    </w:pPr>
    <w:r>
      <w:rPr>
        <w:rStyle w:val="Seitenzahl"/>
      </w:rPr>
      <w:fldChar w:fldCharType="begin"/>
    </w:r>
    <w:r w:rsidR="00F20F79">
      <w:rPr>
        <w:rStyle w:val="Seitenzahl"/>
      </w:rPr>
      <w:instrText xml:space="preserve">PAGE  </w:instrText>
    </w:r>
    <w:r>
      <w:rPr>
        <w:rStyle w:val="Seitenzahl"/>
      </w:rPr>
      <w:fldChar w:fldCharType="end"/>
    </w:r>
  </w:p>
  <w:p w:rsidR="00F20F79" w:rsidRDefault="00F20F7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Pr="0050700A" w:rsidRDefault="000302C6" w:rsidP="003F350F">
    <w:pPr>
      <w:pStyle w:val="Fuzeile"/>
      <w:tabs>
        <w:tab w:val="clear" w:pos="9072"/>
        <w:tab w:val="right" w:pos="9923"/>
      </w:tabs>
      <w:rPr>
        <w:color w:val="595959"/>
      </w:rPr>
    </w:pPr>
    <w:fldSimple w:instr=" REF Dokumenttyp \h  \* MERGEFORMAT ">
      <w:r w:rsidR="00F20F79" w:rsidRPr="00584552">
        <w:rPr>
          <w:color w:val="595959"/>
        </w:rPr>
        <w:t xml:space="preserve">[Dokumenttyp]  </w:t>
      </w:r>
    </w:fldSimple>
    <w:r w:rsidR="00F20F79" w:rsidRPr="0050700A">
      <w:rPr>
        <w:color w:val="595959"/>
      </w:rPr>
      <w:t xml:space="preserve">- </w:t>
    </w:r>
    <w:r>
      <w:fldChar w:fldCharType="begin"/>
    </w:r>
    <w:r w:rsidR="00F20F79">
      <w:instrText xml:space="preserve"> REF ProjectNumber \h  \* MERGEFORMAT </w:instrText>
    </w:r>
    <w:r>
      <w:fldChar w:fldCharType="separate"/>
    </w:r>
    <w:r w:rsidR="00F20F79" w:rsidRPr="00584552">
      <w:rPr>
        <w:color w:val="595959"/>
      </w:rPr>
      <w:t xml:space="preserve">Project </w:t>
    </w:r>
    <w:proofErr w:type="spellStart"/>
    <w:r w:rsidR="00F20F79" w:rsidRPr="00584552">
      <w:rPr>
        <w:color w:val="595959"/>
      </w:rPr>
      <w:t>Number</w:t>
    </w:r>
    <w:proofErr w:type="spellEnd"/>
    <w:r w:rsidR="00F20F79" w:rsidRPr="00584552">
      <w:rPr>
        <w:color w:val="595959"/>
      </w:rPr>
      <w:t xml:space="preserve"> </w:t>
    </w:r>
    <w:r>
      <w:fldChar w:fldCharType="end"/>
    </w:r>
    <w:r w:rsidR="00F20F79" w:rsidRPr="0050700A">
      <w:rPr>
        <w:color w:val="595959"/>
      </w:rPr>
      <w:t xml:space="preserve"> - </w:t>
    </w:r>
    <w:r>
      <w:fldChar w:fldCharType="begin"/>
    </w:r>
    <w:r w:rsidR="00F20F79">
      <w:instrText xml:space="preserve"> REF DokumentNo \h  \* MERGEFORMAT </w:instrText>
    </w:r>
    <w:r>
      <w:fldChar w:fldCharType="separate"/>
    </w:r>
    <w:proofErr w:type="spellStart"/>
    <w:r w:rsidR="00F20F79" w:rsidRPr="00584552">
      <w:rPr>
        <w:rStyle w:val="Absatz-HervorgehobenZchn"/>
        <w:rFonts w:ascii="Calibri" w:hAnsi="Calibri"/>
        <w:b w:val="0"/>
        <w:color w:val="595959"/>
        <w:lang w:val="de-DE"/>
      </w:rPr>
      <w:t>DocumentNo</w:t>
    </w:r>
    <w:proofErr w:type="spellEnd"/>
    <w:r w:rsidR="00F20F79" w:rsidRPr="00584552">
      <w:rPr>
        <w:color w:val="595959"/>
      </w:rPr>
      <w:t xml:space="preserve"> </w:t>
    </w:r>
    <w:r>
      <w:fldChar w:fldCharType="end"/>
    </w:r>
    <w:r w:rsidR="00F20F79" w:rsidRPr="0050700A">
      <w:rPr>
        <w:color w:val="595959"/>
      </w:rPr>
      <w:t xml:space="preserve"> - </w:t>
    </w:r>
    <w:r>
      <w:fldChar w:fldCharType="begin"/>
    </w:r>
    <w:r w:rsidR="00F20F79">
      <w:instrText xml:space="preserve"> REF LastRevisionNumber \h  \* MERGEFORMAT </w:instrText>
    </w:r>
    <w:r>
      <w:fldChar w:fldCharType="separate"/>
    </w:r>
    <w:proofErr w:type="spellStart"/>
    <w:r w:rsidR="00F20F79" w:rsidRPr="00584552">
      <w:rPr>
        <w:color w:val="595959"/>
      </w:rPr>
      <w:t>LastRevisionNumber</w:t>
    </w:r>
    <w:proofErr w:type="spellEnd"/>
    <w:r w:rsidR="00F20F79" w:rsidRPr="00584552">
      <w:rPr>
        <w:color w:val="595959"/>
      </w:rPr>
      <w:t xml:space="preserve"> </w:t>
    </w:r>
    <w:r>
      <w:fldChar w:fldCharType="end"/>
    </w:r>
    <w:r w:rsidR="00F20F79" w:rsidRPr="0050700A">
      <w:rPr>
        <w:color w:val="595959"/>
      </w:rPr>
      <w:t xml:space="preserve"> </w:t>
    </w:r>
    <w:r w:rsidR="00F20F79" w:rsidRPr="0050700A">
      <w:rPr>
        <w:color w:val="595959"/>
      </w:rPr>
      <w:tab/>
      <w:t>Vertraulich</w:t>
    </w:r>
  </w:p>
  <w:p w:rsidR="00F20F79" w:rsidRPr="0050700A" w:rsidRDefault="000302C6" w:rsidP="00412EEC">
    <w:pPr>
      <w:pStyle w:val="Fuzeile"/>
      <w:tabs>
        <w:tab w:val="clear" w:pos="4536"/>
        <w:tab w:val="clear" w:pos="9072"/>
        <w:tab w:val="center" w:pos="-3402"/>
        <w:tab w:val="right" w:pos="9923"/>
      </w:tabs>
      <w:rPr>
        <w:color w:val="595959"/>
      </w:rPr>
    </w:pPr>
    <w:r w:rsidRPr="0050700A">
      <w:rPr>
        <w:color w:val="595959"/>
      </w:rPr>
      <w:fldChar w:fldCharType="begin"/>
    </w:r>
    <w:r w:rsidR="00F20F79" w:rsidRPr="0050700A">
      <w:rPr>
        <w:color w:val="595959"/>
      </w:rPr>
      <w:instrText xml:space="preserve"> FILENAME </w:instrText>
    </w:r>
    <w:r w:rsidRPr="0050700A">
      <w:rPr>
        <w:color w:val="595959"/>
      </w:rPr>
      <w:fldChar w:fldCharType="separate"/>
    </w:r>
    <w:r w:rsidR="00F20F79">
      <w:rPr>
        <w:noProof/>
        <w:color w:val="595959"/>
      </w:rPr>
      <w:t>Dokument1</w:t>
    </w:r>
    <w:r w:rsidRPr="0050700A">
      <w:rPr>
        <w:color w:val="595959"/>
      </w:rPr>
      <w:fldChar w:fldCharType="end"/>
    </w:r>
    <w:r w:rsidR="00F20F79" w:rsidRPr="0050700A">
      <w:rPr>
        <w:color w:val="595959"/>
      </w:rPr>
      <w:t xml:space="preserve"> - </w:t>
    </w:r>
    <w:r>
      <w:fldChar w:fldCharType="begin"/>
    </w:r>
    <w:r w:rsidR="00F20F79">
      <w:instrText xml:space="preserve"> REF LastChangeDate \h  \* MERGEFORMAT </w:instrText>
    </w:r>
    <w:r>
      <w:fldChar w:fldCharType="separate"/>
    </w:r>
    <w:proofErr w:type="spellStart"/>
    <w:r w:rsidR="00F20F79" w:rsidRPr="00584552">
      <w:rPr>
        <w:color w:val="595959"/>
      </w:rPr>
      <w:t>LastChangeDate</w:t>
    </w:r>
    <w:proofErr w:type="spellEnd"/>
    <w:r w:rsidR="00F20F79" w:rsidRPr="00584552">
      <w:rPr>
        <w:color w:val="595959"/>
      </w:rPr>
      <w:t xml:space="preserve"> </w:t>
    </w:r>
    <w:r>
      <w:fldChar w:fldCharType="end"/>
    </w:r>
    <w:r w:rsidR="00F20F79" w:rsidRPr="0050700A">
      <w:rPr>
        <w:color w:val="595959"/>
      </w:rPr>
      <w:t xml:space="preserve"> </w:t>
    </w:r>
    <w:r w:rsidR="00F20F79" w:rsidRPr="0050700A">
      <w:rPr>
        <w:color w:val="595959"/>
      </w:rPr>
      <w:tab/>
      <w:t xml:space="preserve">Seite </w:t>
    </w:r>
    <w:r w:rsidRPr="0050700A">
      <w:rPr>
        <w:rStyle w:val="Seitenzahl"/>
        <w:color w:val="595959"/>
      </w:rPr>
      <w:fldChar w:fldCharType="begin"/>
    </w:r>
    <w:r w:rsidR="00F20F79" w:rsidRPr="0050700A">
      <w:rPr>
        <w:rStyle w:val="Seitenzahl"/>
        <w:color w:val="595959"/>
      </w:rPr>
      <w:instrText xml:space="preserve"> PAGE </w:instrText>
    </w:r>
    <w:r w:rsidRPr="0050700A">
      <w:rPr>
        <w:rStyle w:val="Seitenzahl"/>
        <w:color w:val="595959"/>
      </w:rPr>
      <w:fldChar w:fldCharType="separate"/>
    </w:r>
    <w:r w:rsidR="00050E1C">
      <w:rPr>
        <w:rStyle w:val="Seitenzahl"/>
        <w:noProof/>
        <w:color w:val="595959"/>
      </w:rPr>
      <w:t>11</w:t>
    </w:r>
    <w:r w:rsidRPr="0050700A">
      <w:rPr>
        <w:rStyle w:val="Seitenzahl"/>
        <w:color w:val="595959"/>
      </w:rPr>
      <w:fldChar w:fldCharType="end"/>
    </w:r>
    <w:r w:rsidR="00F20F79" w:rsidRPr="0050700A">
      <w:rPr>
        <w:rStyle w:val="Seitenzahl"/>
        <w:color w:val="595959"/>
      </w:rPr>
      <w:t xml:space="preserve"> von </w:t>
    </w:r>
    <w:r w:rsidRPr="0050700A">
      <w:rPr>
        <w:rStyle w:val="Seitenzahl"/>
        <w:color w:val="595959"/>
      </w:rPr>
      <w:fldChar w:fldCharType="begin"/>
    </w:r>
    <w:r w:rsidR="00F20F79" w:rsidRPr="0050700A">
      <w:rPr>
        <w:rStyle w:val="Seitenzahl"/>
        <w:color w:val="595959"/>
      </w:rPr>
      <w:instrText xml:space="preserve"> NUMPAGES </w:instrText>
    </w:r>
    <w:r w:rsidRPr="0050700A">
      <w:rPr>
        <w:rStyle w:val="Seitenzahl"/>
        <w:color w:val="595959"/>
      </w:rPr>
      <w:fldChar w:fldCharType="separate"/>
    </w:r>
    <w:r w:rsidR="00050E1C">
      <w:rPr>
        <w:rStyle w:val="Seitenzahl"/>
        <w:noProof/>
        <w:color w:val="595959"/>
      </w:rPr>
      <w:t>11</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Pr="004D3B5D" w:rsidRDefault="000302C6" w:rsidP="001B1814">
    <w:pPr>
      <w:pStyle w:val="Fuzeile"/>
    </w:pPr>
    <w:r>
      <w:fldChar w:fldCharType="begin"/>
    </w:r>
    <w:r w:rsidR="00F20F79">
      <w:instrText xml:space="preserve"> REF Dokumentart \h  \* MERGEFORMAT </w:instrText>
    </w:r>
    <w:r>
      <w:fldChar w:fldCharType="separate"/>
    </w:r>
    <w:r w:rsidR="00F20F79">
      <w:rPr>
        <w:b/>
        <w:bCs/>
      </w:rPr>
      <w:t>Fehler! Verweisquelle konnte nicht gefunden werden.</w:t>
    </w:r>
    <w:r>
      <w:fldChar w:fldCharType="end"/>
    </w:r>
  </w:p>
  <w:p w:rsidR="00F20F79" w:rsidRPr="001B1814" w:rsidRDefault="000302C6" w:rsidP="001B1814">
    <w:pPr>
      <w:pStyle w:val="Fuzeile"/>
      <w:tabs>
        <w:tab w:val="clear" w:pos="4536"/>
        <w:tab w:val="clear" w:pos="9072"/>
        <w:tab w:val="right" w:pos="9865"/>
      </w:tabs>
    </w:pPr>
    <w:r>
      <w:fldChar w:fldCharType="begin"/>
    </w:r>
    <w:r w:rsidR="00F20F79">
      <w:instrText xml:space="preserve"> FILENAME </w:instrText>
    </w:r>
    <w:r>
      <w:fldChar w:fldCharType="separate"/>
    </w:r>
    <w:r w:rsidR="00F20F79">
      <w:rPr>
        <w:noProof/>
      </w:rPr>
      <w:t>Dokument1</w:t>
    </w:r>
    <w:r>
      <w:rPr>
        <w:noProof/>
      </w:rPr>
      <w:fldChar w:fldCharType="end"/>
    </w:r>
    <w:r w:rsidR="00F20F79">
      <w:t xml:space="preserve"> - </w:t>
    </w:r>
    <w:r>
      <w:fldChar w:fldCharType="begin"/>
    </w:r>
    <w:r>
      <w:instrText xml:space="preserve"> DOCPROPERTY  is_LastChangeDate  \* MERGEFORMAT </w:instrText>
    </w:r>
    <w:r>
      <w:fldChar w:fldCharType="separate"/>
    </w:r>
    <w:proofErr w:type="spellStart"/>
    <w:r w:rsidR="00F20F79">
      <w:t>LastChangeDate</w:t>
    </w:r>
    <w:proofErr w:type="spellEnd"/>
    <w:r>
      <w:fldChar w:fldCharType="end"/>
    </w:r>
    <w:r w:rsidR="00F20F79">
      <w:t xml:space="preserve"> - </w:t>
    </w:r>
    <w:r>
      <w:fldChar w:fldCharType="begin"/>
    </w:r>
    <w:r>
      <w:instrText xml:space="preserve"> DOCPROPERTY  IS_LastRevisionNumber  \* MERGEFORMAT </w:instrText>
    </w:r>
    <w:r>
      <w:fldChar w:fldCharType="separate"/>
    </w:r>
    <w:proofErr w:type="spellStart"/>
    <w:r w:rsidR="00F20F79">
      <w:t>LastRevisionNumber</w:t>
    </w:r>
    <w:proofErr w:type="spellEnd"/>
    <w:r>
      <w:fldChar w:fldCharType="end"/>
    </w:r>
    <w:r w:rsidR="00F20F79" w:rsidRPr="004D3B5D">
      <w:t xml:space="preserve"> </w:t>
    </w:r>
    <w:r w:rsidR="00F20F79" w:rsidRPr="004D3B5D">
      <w:tab/>
      <w:t xml:space="preserve">Seite </w:t>
    </w:r>
    <w:r w:rsidRPr="004D3B5D">
      <w:rPr>
        <w:rStyle w:val="Seitenzahl"/>
      </w:rPr>
      <w:fldChar w:fldCharType="begin"/>
    </w:r>
    <w:r w:rsidR="00F20F79" w:rsidRPr="004D3B5D">
      <w:rPr>
        <w:rStyle w:val="Seitenzahl"/>
      </w:rPr>
      <w:instrText xml:space="preserve"> PAGE </w:instrText>
    </w:r>
    <w:r w:rsidRPr="004D3B5D">
      <w:rPr>
        <w:rStyle w:val="Seitenzahl"/>
      </w:rPr>
      <w:fldChar w:fldCharType="separate"/>
    </w:r>
    <w:r w:rsidR="00F20F79">
      <w:rPr>
        <w:rStyle w:val="Seitenzahl"/>
        <w:noProof/>
      </w:rPr>
      <w:t>1</w:t>
    </w:r>
    <w:r w:rsidRPr="004D3B5D">
      <w:rPr>
        <w:rStyle w:val="Seitenzahl"/>
      </w:rPr>
      <w:fldChar w:fldCharType="end"/>
    </w:r>
    <w:r w:rsidR="00F20F79" w:rsidRPr="004D3B5D">
      <w:rPr>
        <w:rStyle w:val="Seitenzahl"/>
      </w:rPr>
      <w:t xml:space="preserve"> von </w:t>
    </w:r>
    <w:r w:rsidRPr="004D3B5D">
      <w:rPr>
        <w:rStyle w:val="Seitenzahl"/>
      </w:rPr>
      <w:fldChar w:fldCharType="begin"/>
    </w:r>
    <w:r w:rsidR="00F20F79" w:rsidRPr="004D3B5D">
      <w:rPr>
        <w:rStyle w:val="Seitenzahl"/>
      </w:rPr>
      <w:instrText xml:space="preserve"> NUMPAGES </w:instrText>
    </w:r>
    <w:r w:rsidRPr="004D3B5D">
      <w:rPr>
        <w:rStyle w:val="Seitenzahl"/>
      </w:rPr>
      <w:fldChar w:fldCharType="separate"/>
    </w:r>
    <w:r w:rsidR="00F20F79">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A3A" w:rsidRDefault="00725A3A">
      <w:r>
        <w:separator/>
      </w:r>
    </w:p>
  </w:footnote>
  <w:footnote w:type="continuationSeparator" w:id="0">
    <w:p w:rsidR="00725A3A" w:rsidRDefault="00725A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79" w:rsidRPr="000C1012" w:rsidRDefault="00F20F79"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F20F79" w:rsidRDefault="00F20F79" w:rsidP="00787E1C">
    <w:pPr>
      <w:pStyle w:val="Kopfzeile"/>
      <w:tabs>
        <w:tab w:val="clear" w:pos="4536"/>
        <w:tab w:val="clear" w:pos="9072"/>
        <w:tab w:val="right" w:pos="9865"/>
      </w:tabs>
      <w:jc w:val="right"/>
      <w:rPr>
        <w:b/>
        <w:bCs/>
      </w:rPr>
    </w:pPr>
    <w:r w:rsidRPr="00F021EF">
      <w:rPr>
        <w:noProof/>
      </w:rPr>
      <w:tab/>
    </w:r>
  </w:p>
  <w:p w:rsidR="00F20F79" w:rsidRPr="00DE5E6B" w:rsidRDefault="00F20F79"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F20F79">
      <w:tc>
        <w:tcPr>
          <w:tcW w:w="5030" w:type="dxa"/>
        </w:tcPr>
        <w:p w:rsidR="00F20F79" w:rsidRPr="00787E1C" w:rsidRDefault="000302C6">
          <w:pPr>
            <w:pStyle w:val="Kopfzeile"/>
          </w:pPr>
          <w:r w:rsidRPr="000302C6">
            <w:rPr>
              <w:snapToGrid w:val="0"/>
            </w:rPr>
          </w:r>
          <w:r w:rsidRPr="000302C6">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F20F79" w:rsidRPr="00B0540C" w:rsidRDefault="00F20F79"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F20F79" w:rsidRDefault="00F20F79">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F20F79" w:rsidRDefault="00F20F79" w:rsidP="001B1814"/>
        <w:p w:rsidR="00F20F79" w:rsidRPr="001B1814" w:rsidRDefault="00F20F79" w:rsidP="001B1814">
          <w:pPr>
            <w:jc w:val="center"/>
          </w:pPr>
        </w:p>
      </w:tc>
    </w:tr>
  </w:tbl>
  <w:p w:rsidR="00F20F79" w:rsidRDefault="00F20F7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 w:numId="8">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grammar="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580A"/>
    <w:rsid w:val="0001249A"/>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F05"/>
    <w:rsid w:val="00095B92"/>
    <w:rsid w:val="000B777A"/>
    <w:rsid w:val="000C1012"/>
    <w:rsid w:val="000E3AEF"/>
    <w:rsid w:val="000F2A83"/>
    <w:rsid w:val="00102093"/>
    <w:rsid w:val="001032C8"/>
    <w:rsid w:val="001074CD"/>
    <w:rsid w:val="001140DD"/>
    <w:rsid w:val="00130ED5"/>
    <w:rsid w:val="00142A57"/>
    <w:rsid w:val="00146450"/>
    <w:rsid w:val="0016105B"/>
    <w:rsid w:val="00163992"/>
    <w:rsid w:val="001721C7"/>
    <w:rsid w:val="001772DE"/>
    <w:rsid w:val="0018206D"/>
    <w:rsid w:val="00186D51"/>
    <w:rsid w:val="00191507"/>
    <w:rsid w:val="001A06D2"/>
    <w:rsid w:val="001B0AF7"/>
    <w:rsid w:val="001B1814"/>
    <w:rsid w:val="001B26E6"/>
    <w:rsid w:val="001B3A8E"/>
    <w:rsid w:val="001E6EB6"/>
    <w:rsid w:val="001F0782"/>
    <w:rsid w:val="00202404"/>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605DC4"/>
    <w:rsid w:val="006248DF"/>
    <w:rsid w:val="00626AEB"/>
    <w:rsid w:val="006372B8"/>
    <w:rsid w:val="00655DBE"/>
    <w:rsid w:val="006967E6"/>
    <w:rsid w:val="006A3464"/>
    <w:rsid w:val="006B526C"/>
    <w:rsid w:val="006B79E5"/>
    <w:rsid w:val="006C4FCA"/>
    <w:rsid w:val="006E6712"/>
    <w:rsid w:val="006F2106"/>
    <w:rsid w:val="00702194"/>
    <w:rsid w:val="007043EF"/>
    <w:rsid w:val="00705156"/>
    <w:rsid w:val="00721A24"/>
    <w:rsid w:val="00723646"/>
    <w:rsid w:val="00725A3A"/>
    <w:rsid w:val="00755C97"/>
    <w:rsid w:val="00763883"/>
    <w:rsid w:val="00773B9A"/>
    <w:rsid w:val="00775ED1"/>
    <w:rsid w:val="00776AFE"/>
    <w:rsid w:val="00784F0D"/>
    <w:rsid w:val="00787E1C"/>
    <w:rsid w:val="007948CC"/>
    <w:rsid w:val="007A3913"/>
    <w:rsid w:val="007B694B"/>
    <w:rsid w:val="007C3953"/>
    <w:rsid w:val="007D3575"/>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5F8C"/>
    <w:rsid w:val="00A66FF5"/>
    <w:rsid w:val="00A70EAB"/>
    <w:rsid w:val="00A9682C"/>
    <w:rsid w:val="00AA2673"/>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2531"/>
    <w:rsid w:val="00CC53C5"/>
    <w:rsid w:val="00CD2187"/>
    <w:rsid w:val="00CD451D"/>
    <w:rsid w:val="00CD708D"/>
    <w:rsid w:val="00CE406D"/>
    <w:rsid w:val="00CE580A"/>
    <w:rsid w:val="00CF10E1"/>
    <w:rsid w:val="00D015B1"/>
    <w:rsid w:val="00D0418D"/>
    <w:rsid w:val="00D226D0"/>
    <w:rsid w:val="00D260EB"/>
    <w:rsid w:val="00D3297C"/>
    <w:rsid w:val="00D475AC"/>
    <w:rsid w:val="00D52684"/>
    <w:rsid w:val="00D60497"/>
    <w:rsid w:val="00D73BF7"/>
    <w:rsid w:val="00D7619D"/>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0F79"/>
    <w:rsid w:val="00F22ABC"/>
    <w:rsid w:val="00F2334E"/>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B4E532E6-7764-4EEC-AA2B-074D3291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11</Pages>
  <Words>3275</Words>
  <Characters>20635</Characters>
  <Application>Microsoft Office Word</Application>
  <DocSecurity>0</DocSecurity>
  <Lines>171</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23863</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scj</cp:lastModifiedBy>
  <cp:revision>99</cp:revision>
  <cp:lastPrinted>2010-07-16T15:25:00Z</cp:lastPrinted>
  <dcterms:created xsi:type="dcterms:W3CDTF">2012-09-28T07:46:00Z</dcterms:created>
  <dcterms:modified xsi:type="dcterms:W3CDTF">2012-10-12T08:38:00Z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